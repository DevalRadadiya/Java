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01C3" w14:textId="1D1E5F50" w:rsidR="00E63DF0" w:rsidRDefault="00E63DF0" w:rsidP="00E63DF0">
      <w:pPr>
        <w:pStyle w:val="Publishwithline"/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Arial Black" w:eastAsiaTheme="minorEastAsia" w:hAnsi="Arial Black" w:cstheme="minorBidi"/>
              <w:i/>
              <w:iCs/>
              <w:color w:val="3C4043"/>
              <w:spacing w:val="3"/>
              <w:sz w:val="22"/>
              <w:szCs w:val="2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E05F24B" w14:textId="62877E73" w:rsidR="00786344" w:rsidRPr="00A645C0" w:rsidRDefault="006C501A" w:rsidP="00E63DF0">
              <w:pPr>
                <w:pStyle w:val="Publishwithline"/>
                <w:rPr>
                  <w:i/>
                  <w:iCs/>
                  <w:sz w:val="22"/>
                  <w:szCs w:val="22"/>
                </w:rPr>
              </w:pPr>
              <w:r w:rsidRPr="00A645C0">
                <w:rPr>
                  <w:rFonts w:ascii="Arial Black" w:eastAsiaTheme="minorEastAsia" w:hAnsi="Arial Black" w:cstheme="minorBidi"/>
                  <w:i/>
                  <w:iCs/>
                  <w:color w:val="3C4043"/>
                  <w:spacing w:val="3"/>
                  <w:sz w:val="22"/>
                  <w:szCs w:val="22"/>
                </w:rPr>
                <w:t>JAVA ASSIGMENT = 2</w:t>
              </w:r>
            </w:p>
          </w:sdtContent>
        </w:sdt>
        <w:p w14:paraId="252D13E5" w14:textId="77777777" w:rsidR="00786344" w:rsidRDefault="00786344">
          <w:pPr>
            <w:pStyle w:val="underline"/>
          </w:pPr>
        </w:p>
        <w:p w14:paraId="05812B25" w14:textId="65AE55AD" w:rsidR="006C501A" w:rsidRPr="006C501A" w:rsidRDefault="0041742D" w:rsidP="006C501A">
          <w:pPr>
            <w:pStyle w:val="PadderBetweenControlandBody"/>
          </w:pPr>
        </w:p>
      </w:sdtContent>
    </w:sdt>
    <w:p w14:paraId="4414AB86" w14:textId="77777777" w:rsidR="006C501A" w:rsidRDefault="006C501A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</w:p>
    <w:p w14:paraId="2773DB81" w14:textId="13EFFA54" w:rsidR="006C501A" w:rsidRPr="006C501A" w:rsidRDefault="006C501A" w:rsidP="00E63DF0">
      <w:pPr>
        <w:autoSpaceDE w:val="0"/>
        <w:autoSpaceDN w:val="0"/>
        <w:adjustRightInd w:val="0"/>
        <w:spacing w:after="0"/>
        <w:rPr>
          <w:rFonts w:ascii="Arial Black" w:hAnsi="Arial Black" w:cs="Courier New"/>
          <w:sz w:val="18"/>
          <w:szCs w:val="18"/>
        </w:rPr>
      </w:pPr>
      <w:r w:rsidRPr="006C501A">
        <w:rPr>
          <w:rFonts w:ascii="Arial Black" w:hAnsi="Arial Black"/>
          <w:color w:val="3C4043"/>
          <w:spacing w:val="3"/>
          <w:sz w:val="18"/>
          <w:szCs w:val="18"/>
        </w:rPr>
        <w:t>1. Define class Human with first name and last name. Define</w:t>
      </w:r>
      <w:r w:rsidRPr="006C501A">
        <w:rPr>
          <w:rFonts w:ascii="Arial Black" w:hAnsi="Arial Black"/>
          <w:color w:val="3C4043"/>
          <w:spacing w:val="3"/>
          <w:sz w:val="18"/>
          <w:szCs w:val="18"/>
        </w:rPr>
        <w:br/>
        <w:t>new class Student which is derived from Human and has new field – grade. Define</w:t>
      </w:r>
      <w:r w:rsidRPr="006C501A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class Worker derived from Human with new field </w:t>
      </w:r>
      <w:proofErr w:type="spellStart"/>
      <w:r w:rsidRPr="006C501A">
        <w:rPr>
          <w:rFonts w:ascii="Arial Black" w:hAnsi="Arial Black"/>
          <w:color w:val="3C4043"/>
          <w:spacing w:val="3"/>
          <w:sz w:val="18"/>
          <w:szCs w:val="18"/>
        </w:rPr>
        <w:t>weekSalary</w:t>
      </w:r>
      <w:proofErr w:type="spellEnd"/>
      <w:r w:rsidRPr="006C501A">
        <w:rPr>
          <w:rFonts w:ascii="Arial Black" w:hAnsi="Arial Black"/>
          <w:color w:val="3C4043"/>
          <w:spacing w:val="3"/>
          <w:sz w:val="18"/>
          <w:szCs w:val="18"/>
        </w:rPr>
        <w:t xml:space="preserve"> and work-hours per</w:t>
      </w:r>
      <w:r w:rsidRPr="006C501A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day and method </w:t>
      </w:r>
      <w:proofErr w:type="spellStart"/>
      <w:proofErr w:type="gramStart"/>
      <w:r w:rsidRPr="006C501A">
        <w:rPr>
          <w:rFonts w:ascii="Arial Black" w:hAnsi="Arial Black"/>
          <w:color w:val="3C4043"/>
          <w:spacing w:val="3"/>
          <w:sz w:val="18"/>
          <w:szCs w:val="18"/>
        </w:rPr>
        <w:t>MoneyPerHour</w:t>
      </w:r>
      <w:proofErr w:type="spellEnd"/>
      <w:r w:rsidRPr="006C501A">
        <w:rPr>
          <w:rFonts w:ascii="Arial Black" w:hAnsi="Arial Black"/>
          <w:color w:val="3C4043"/>
          <w:spacing w:val="3"/>
          <w:sz w:val="18"/>
          <w:szCs w:val="18"/>
        </w:rPr>
        <w:t>(</w:t>
      </w:r>
      <w:proofErr w:type="gramEnd"/>
      <w:r w:rsidRPr="006C501A">
        <w:rPr>
          <w:rFonts w:ascii="Arial Black" w:hAnsi="Arial Black"/>
          <w:color w:val="3C4043"/>
          <w:spacing w:val="3"/>
          <w:sz w:val="18"/>
          <w:szCs w:val="18"/>
        </w:rPr>
        <w:t>) that returns money earned by hour by the worker.</w:t>
      </w:r>
      <w:r w:rsidRPr="006C501A">
        <w:rPr>
          <w:rFonts w:ascii="Arial Black" w:hAnsi="Arial Black"/>
          <w:color w:val="3C4043"/>
          <w:spacing w:val="3"/>
          <w:sz w:val="18"/>
          <w:szCs w:val="18"/>
        </w:rPr>
        <w:br/>
        <w:t>Define the proper constructors and properties for this hierarchy. Create object</w:t>
      </w:r>
      <w:r w:rsidRPr="006C501A">
        <w:rPr>
          <w:rFonts w:ascii="Arial Black" w:hAnsi="Arial Black"/>
          <w:color w:val="3C4043"/>
          <w:spacing w:val="3"/>
          <w:sz w:val="18"/>
          <w:szCs w:val="18"/>
        </w:rPr>
        <w:br/>
        <w:t>and demonstrate.</w:t>
      </w:r>
    </w:p>
    <w:p w14:paraId="216CD56E" w14:textId="77777777" w:rsidR="006C501A" w:rsidRDefault="006C501A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</w:p>
    <w:p w14:paraId="5070BBCD" w14:textId="77777777" w:rsidR="006C501A" w:rsidRDefault="006C501A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</w:p>
    <w:p w14:paraId="5AFC56C8" w14:textId="77777777" w:rsidR="006C501A" w:rsidRDefault="006C501A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</w:p>
    <w:p w14:paraId="3DD60303" w14:textId="77777777" w:rsidR="006C501A" w:rsidRDefault="006C501A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</w:p>
    <w:p w14:paraId="312DC2E9" w14:textId="77777777" w:rsidR="006C501A" w:rsidRDefault="006C501A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</w:p>
    <w:p w14:paraId="3ED09D31" w14:textId="563E5AC9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class human</w:t>
      </w:r>
    </w:p>
    <w:p w14:paraId="642B2DFA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{</w:t>
      </w:r>
    </w:p>
    <w:p w14:paraId="678FAD1B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 xml:space="preserve">  String </w:t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firstname,lastname</w:t>
      </w:r>
      <w:proofErr w:type="spellEnd"/>
      <w:proofErr w:type="gramEnd"/>
      <w:r w:rsidRPr="00E63DF0">
        <w:rPr>
          <w:rFonts w:ascii="Courier New" w:hAnsi="Courier New" w:cs="Courier New"/>
          <w:sz w:val="12"/>
          <w:szCs w:val="12"/>
        </w:rPr>
        <w:t>;</w:t>
      </w:r>
    </w:p>
    <w:p w14:paraId="0DF0C41F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 xml:space="preserve">   </w:t>
      </w:r>
      <w:proofErr w:type="gramStart"/>
      <w:r w:rsidRPr="00E63DF0">
        <w:rPr>
          <w:rFonts w:ascii="Courier New" w:hAnsi="Courier New" w:cs="Courier New"/>
          <w:sz w:val="12"/>
          <w:szCs w:val="12"/>
        </w:rPr>
        <w:t>human(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fn,String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ln)</w:t>
      </w:r>
    </w:p>
    <w:p w14:paraId="68A08E89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 xml:space="preserve">  {</w:t>
      </w:r>
    </w:p>
    <w:p w14:paraId="7288FD3A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firstname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=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fn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;</w:t>
      </w:r>
    </w:p>
    <w:p w14:paraId="0C6783A6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lastname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=ln;</w:t>
      </w:r>
    </w:p>
    <w:p w14:paraId="7A32283B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 xml:space="preserve">  }</w:t>
      </w:r>
    </w:p>
    <w:p w14:paraId="713E50B9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}</w:t>
      </w:r>
    </w:p>
    <w:p w14:paraId="7EABBB9E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class student extends human</w:t>
      </w:r>
    </w:p>
    <w:p w14:paraId="1D49AAB1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{</w:t>
      </w:r>
    </w:p>
    <w:p w14:paraId="2E25F961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String grade;</w:t>
      </w:r>
    </w:p>
    <w:p w14:paraId="01DCD71B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proofErr w:type="gramStart"/>
      <w:r w:rsidRPr="00E63DF0">
        <w:rPr>
          <w:rFonts w:ascii="Courier New" w:hAnsi="Courier New" w:cs="Courier New"/>
          <w:sz w:val="12"/>
          <w:szCs w:val="12"/>
        </w:rPr>
        <w:t>student(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fn,String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ln,String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g)</w:t>
      </w:r>
    </w:p>
    <w:p w14:paraId="1034EA9F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{</w:t>
      </w:r>
    </w:p>
    <w:p w14:paraId="59199800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  <w:t>super(</w:t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fn,ln</w:t>
      </w:r>
      <w:proofErr w:type="spellEnd"/>
      <w:proofErr w:type="gramEnd"/>
      <w:r w:rsidRPr="00E63DF0">
        <w:rPr>
          <w:rFonts w:ascii="Courier New" w:hAnsi="Courier New" w:cs="Courier New"/>
          <w:sz w:val="12"/>
          <w:szCs w:val="12"/>
        </w:rPr>
        <w:t>);</w:t>
      </w:r>
    </w:p>
    <w:p w14:paraId="45E9185C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  <w:t>grade=g;</w:t>
      </w:r>
    </w:p>
    <w:p w14:paraId="1A584B87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}</w:t>
      </w:r>
    </w:p>
    <w:p w14:paraId="4856462C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display_</w:t>
      </w:r>
      <w:proofErr w:type="gramStart"/>
      <w:r w:rsidRPr="00E63DF0">
        <w:rPr>
          <w:rFonts w:ascii="Courier New" w:hAnsi="Courier New" w:cs="Courier New"/>
          <w:sz w:val="12"/>
          <w:szCs w:val="12"/>
        </w:rPr>
        <w:t>student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(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)</w:t>
      </w:r>
    </w:p>
    <w:p w14:paraId="30CECE71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{</w:t>
      </w:r>
    </w:p>
    <w:p w14:paraId="08D29155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 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("student </w:t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firstname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: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="+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firstname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);</w:t>
      </w:r>
    </w:p>
    <w:p w14:paraId="111E19E9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 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("student </w:t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lastname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: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="+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lastname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);</w:t>
      </w:r>
    </w:p>
    <w:p w14:paraId="4AD4C3AE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 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("</w:t>
      </w:r>
      <w:proofErr w:type="gramStart"/>
      <w:r w:rsidRPr="00E63DF0">
        <w:rPr>
          <w:rFonts w:ascii="Courier New" w:hAnsi="Courier New" w:cs="Courier New"/>
          <w:sz w:val="12"/>
          <w:szCs w:val="12"/>
        </w:rPr>
        <w:t>Grade :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= "+grade);</w:t>
      </w:r>
    </w:p>
    <w:p w14:paraId="5F63C15A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}</w:t>
      </w:r>
    </w:p>
    <w:p w14:paraId="10FD7D0E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}</w:t>
      </w:r>
    </w:p>
    <w:p w14:paraId="67B33004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class worker extends human</w:t>
      </w:r>
    </w:p>
    <w:p w14:paraId="6045F08E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{</w:t>
      </w:r>
    </w:p>
    <w:p w14:paraId="762A4F06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salary,hours</w:t>
      </w:r>
      <w:proofErr w:type="spellEnd"/>
      <w:proofErr w:type="gramEnd"/>
      <w:r w:rsidRPr="00E63DF0">
        <w:rPr>
          <w:rFonts w:ascii="Courier New" w:hAnsi="Courier New" w:cs="Courier New"/>
          <w:sz w:val="12"/>
          <w:szCs w:val="12"/>
        </w:rPr>
        <w:t>;</w:t>
      </w:r>
    </w:p>
    <w:p w14:paraId="50269868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proofErr w:type="gramStart"/>
      <w:r w:rsidRPr="00E63DF0">
        <w:rPr>
          <w:rFonts w:ascii="Courier New" w:hAnsi="Courier New" w:cs="Courier New"/>
          <w:sz w:val="12"/>
          <w:szCs w:val="12"/>
        </w:rPr>
        <w:t>worker(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fn,String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ln,int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s,int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h)</w:t>
      </w:r>
    </w:p>
    <w:p w14:paraId="73B1B81A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{</w:t>
      </w:r>
    </w:p>
    <w:p w14:paraId="03F0B3FC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  <w:t>super(</w:t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fn,ln</w:t>
      </w:r>
      <w:proofErr w:type="spellEnd"/>
      <w:proofErr w:type="gramEnd"/>
      <w:r w:rsidRPr="00E63DF0">
        <w:rPr>
          <w:rFonts w:ascii="Courier New" w:hAnsi="Courier New" w:cs="Courier New"/>
          <w:sz w:val="12"/>
          <w:szCs w:val="12"/>
        </w:rPr>
        <w:t>);</w:t>
      </w:r>
    </w:p>
    <w:p w14:paraId="44358BCF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  <w:t>salary=s;</w:t>
      </w:r>
    </w:p>
    <w:p w14:paraId="5541660E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  <w:t>hours=h;</w:t>
      </w:r>
    </w:p>
    <w:p w14:paraId="48F50977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}</w:t>
      </w:r>
    </w:p>
    <w:p w14:paraId="7B790706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double </w:t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MoneyPerHour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(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)</w:t>
      </w:r>
    </w:p>
    <w:p w14:paraId="6D0F677D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{</w:t>
      </w:r>
    </w:p>
    <w:p w14:paraId="03021F6C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  <w:t>return ((double)salary/(hours*7));</w:t>
      </w:r>
    </w:p>
    <w:p w14:paraId="037C3334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}</w:t>
      </w:r>
    </w:p>
    <w:p w14:paraId="4EC4F183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display_</w:t>
      </w:r>
      <w:proofErr w:type="gramStart"/>
      <w:r w:rsidRPr="00E63DF0">
        <w:rPr>
          <w:rFonts w:ascii="Courier New" w:hAnsi="Courier New" w:cs="Courier New"/>
          <w:sz w:val="12"/>
          <w:szCs w:val="12"/>
        </w:rPr>
        <w:t>worker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(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)</w:t>
      </w:r>
    </w:p>
    <w:p w14:paraId="74721215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{</w:t>
      </w:r>
    </w:p>
    <w:p w14:paraId="572CA8F0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 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("worker </w:t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firstname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: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="+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firstname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);</w:t>
      </w:r>
    </w:p>
    <w:p w14:paraId="6759DC06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 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("worker </w:t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lastname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 :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="+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lastname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);</w:t>
      </w:r>
    </w:p>
    <w:p w14:paraId="7D5AAE0A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 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("worker </w:t>
      </w:r>
      <w:proofErr w:type="gramStart"/>
      <w:r w:rsidRPr="00E63DF0">
        <w:rPr>
          <w:rFonts w:ascii="Courier New" w:hAnsi="Courier New" w:cs="Courier New"/>
          <w:sz w:val="12"/>
          <w:szCs w:val="12"/>
        </w:rPr>
        <w:t>salary :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="+salary);</w:t>
      </w:r>
    </w:p>
    <w:p w14:paraId="1AD3AA00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}</w:t>
      </w:r>
    </w:p>
    <w:p w14:paraId="452D78EC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}</w:t>
      </w:r>
    </w:p>
    <w:p w14:paraId="7C84D50A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 xml:space="preserve">class 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humandemo</w:t>
      </w:r>
      <w:proofErr w:type="spellEnd"/>
    </w:p>
    <w:p w14:paraId="0EEDE2A3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{</w:t>
      </w:r>
    </w:p>
    <w:p w14:paraId="571C4062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E63DF0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String a[])</w:t>
      </w:r>
    </w:p>
    <w:p w14:paraId="71DEE024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{</w:t>
      </w:r>
    </w:p>
    <w:p w14:paraId="0E49BE8A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  <w:t>student s=new student("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parth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","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patel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","A+");</w:t>
      </w:r>
    </w:p>
    <w:p w14:paraId="3E1F788B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s.display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_student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();</w:t>
      </w:r>
    </w:p>
    <w:p w14:paraId="5860401D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  <w:t>worker w=new worker("satish","koringa",27000,7);</w:t>
      </w:r>
    </w:p>
    <w:p w14:paraId="7F888DA5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E63DF0">
        <w:rPr>
          <w:rFonts w:ascii="Courier New" w:hAnsi="Courier New" w:cs="Courier New"/>
          <w:sz w:val="12"/>
          <w:szCs w:val="12"/>
        </w:rPr>
        <w:t>w.display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_worker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();</w:t>
      </w:r>
    </w:p>
    <w:p w14:paraId="34AEEF79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  <w:t>//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(""+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display_</w:t>
      </w:r>
      <w:proofErr w:type="gramStart"/>
      <w:r w:rsidRPr="00E63DF0">
        <w:rPr>
          <w:rFonts w:ascii="Courier New" w:hAnsi="Courier New" w:cs="Courier New"/>
          <w:sz w:val="12"/>
          <w:szCs w:val="12"/>
        </w:rPr>
        <w:t>student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(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));</w:t>
      </w:r>
    </w:p>
    <w:p w14:paraId="3625CA9A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</w:r>
      <w:r w:rsidRPr="00E63DF0">
        <w:rPr>
          <w:rFonts w:ascii="Courier New" w:hAnsi="Courier New" w:cs="Courier New"/>
          <w:sz w:val="12"/>
          <w:szCs w:val="12"/>
        </w:rPr>
        <w:tab/>
      </w:r>
      <w:proofErr w:type="spellStart"/>
      <w:r w:rsidRPr="00E63DF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 xml:space="preserve">("Per day </w:t>
      </w:r>
      <w:proofErr w:type="gramStart"/>
      <w:r w:rsidRPr="00E63DF0">
        <w:rPr>
          <w:rFonts w:ascii="Courier New" w:hAnsi="Courier New" w:cs="Courier New"/>
          <w:sz w:val="12"/>
          <w:szCs w:val="12"/>
        </w:rPr>
        <w:t>salary :</w:t>
      </w:r>
      <w:proofErr w:type="gramEnd"/>
      <w:r w:rsidRPr="00E63DF0">
        <w:rPr>
          <w:rFonts w:ascii="Courier New" w:hAnsi="Courier New" w:cs="Courier New"/>
          <w:sz w:val="12"/>
          <w:szCs w:val="12"/>
        </w:rPr>
        <w:t>= "+</w:t>
      </w:r>
      <w:proofErr w:type="spellStart"/>
      <w:r w:rsidRPr="00E63DF0">
        <w:rPr>
          <w:rFonts w:ascii="Courier New" w:hAnsi="Courier New" w:cs="Courier New"/>
          <w:sz w:val="12"/>
          <w:szCs w:val="12"/>
        </w:rPr>
        <w:t>w.MoneyPerHour</w:t>
      </w:r>
      <w:proofErr w:type="spellEnd"/>
      <w:r w:rsidRPr="00E63DF0">
        <w:rPr>
          <w:rFonts w:ascii="Courier New" w:hAnsi="Courier New" w:cs="Courier New"/>
          <w:sz w:val="12"/>
          <w:szCs w:val="12"/>
        </w:rPr>
        <w:t>());</w:t>
      </w:r>
    </w:p>
    <w:p w14:paraId="62DA4106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ab/>
        <w:t>}</w:t>
      </w:r>
    </w:p>
    <w:p w14:paraId="69FD5D2B" w14:textId="77777777" w:rsidR="00E63DF0" w:rsidRPr="00E63DF0" w:rsidRDefault="00E63DF0" w:rsidP="00E63DF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63DF0">
        <w:rPr>
          <w:rFonts w:ascii="Courier New" w:hAnsi="Courier New" w:cs="Courier New"/>
          <w:sz w:val="12"/>
          <w:szCs w:val="12"/>
        </w:rPr>
        <w:t>}</w:t>
      </w:r>
    </w:p>
    <w:p w14:paraId="1C6B77B5" w14:textId="443B901C" w:rsidR="00786344" w:rsidRDefault="00786344" w:rsidP="00E63DF0">
      <w:pPr>
        <w:rPr>
          <w:rFonts w:ascii="Arial Black" w:hAnsi="Arial Black" w:cstheme="minorHAnsi"/>
          <w:sz w:val="20"/>
        </w:rPr>
      </w:pPr>
    </w:p>
    <w:p w14:paraId="3C1451F9" w14:textId="7B97700B" w:rsidR="00E63DF0" w:rsidRDefault="00E63DF0" w:rsidP="00E63DF0">
      <w:pPr>
        <w:rPr>
          <w:rFonts w:ascii="Arial Black" w:hAnsi="Arial Black"/>
          <w:color w:val="3C4043"/>
          <w:spacing w:val="3"/>
          <w:sz w:val="18"/>
          <w:szCs w:val="18"/>
        </w:rPr>
      </w:pPr>
      <w:r>
        <w:rPr>
          <w:rFonts w:ascii="Arial Black" w:hAnsi="Arial Black"/>
          <w:color w:val="3C4043"/>
          <w:spacing w:val="3"/>
          <w:sz w:val="18"/>
          <w:szCs w:val="18"/>
        </w:rPr>
        <w:t>(</w:t>
      </w:r>
      <w:r w:rsidRPr="00E63DF0">
        <w:rPr>
          <w:rFonts w:ascii="Arial Black" w:hAnsi="Arial Black"/>
          <w:color w:val="3C4043"/>
          <w:spacing w:val="3"/>
          <w:sz w:val="18"/>
          <w:szCs w:val="18"/>
        </w:rPr>
        <w:t>2</w:t>
      </w:r>
      <w:proofErr w:type="gramStart"/>
      <w:r w:rsidRPr="00E63DF0">
        <w:rPr>
          <w:rFonts w:ascii="Arial Black" w:hAnsi="Arial Black"/>
          <w:color w:val="3C4043"/>
          <w:spacing w:val="3"/>
          <w:sz w:val="18"/>
          <w:szCs w:val="18"/>
        </w:rPr>
        <w:t>.</w:t>
      </w:r>
      <w:r>
        <w:rPr>
          <w:rFonts w:ascii="Arial Black" w:hAnsi="Arial Black"/>
          <w:color w:val="3C4043"/>
          <w:spacing w:val="3"/>
          <w:sz w:val="18"/>
          <w:szCs w:val="18"/>
        </w:rPr>
        <w:t>)</w:t>
      </w:r>
      <w:r w:rsidRPr="00E63DF0">
        <w:rPr>
          <w:rFonts w:ascii="Arial Black" w:hAnsi="Arial Black"/>
          <w:color w:val="3C4043"/>
          <w:spacing w:val="3"/>
          <w:sz w:val="18"/>
          <w:szCs w:val="18"/>
        </w:rPr>
        <w:t>WAP</w:t>
      </w:r>
      <w:proofErr w:type="gramEnd"/>
      <w:r w:rsidRPr="00E63DF0">
        <w:rPr>
          <w:rFonts w:ascii="Arial Black" w:hAnsi="Arial Black"/>
          <w:color w:val="3C4043"/>
          <w:spacing w:val="3"/>
          <w:sz w:val="18"/>
          <w:szCs w:val="18"/>
        </w:rPr>
        <w:t xml:space="preserve"> to perform mathematical operation create a class</w:t>
      </w:r>
      <w:r w:rsidRPr="00E63DF0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called </w:t>
      </w:r>
      <w:proofErr w:type="spellStart"/>
      <w:r w:rsidRPr="00E63DF0">
        <w:rPr>
          <w:rFonts w:ascii="Arial Black" w:hAnsi="Arial Black"/>
          <w:color w:val="3C4043"/>
          <w:spacing w:val="3"/>
          <w:sz w:val="18"/>
          <w:szCs w:val="18"/>
        </w:rPr>
        <w:t>AddSub</w:t>
      </w:r>
      <w:proofErr w:type="spellEnd"/>
      <w:r w:rsidRPr="00E63DF0">
        <w:rPr>
          <w:rFonts w:ascii="Arial Black" w:hAnsi="Arial Black"/>
          <w:color w:val="3C4043"/>
          <w:spacing w:val="3"/>
          <w:sz w:val="18"/>
          <w:szCs w:val="18"/>
        </w:rPr>
        <w:t xml:space="preserve"> with attributes num1 and num2 of type int, also define methods</w:t>
      </w:r>
      <w:r w:rsidRPr="00E63DF0">
        <w:rPr>
          <w:rFonts w:ascii="Arial Black" w:hAnsi="Arial Black"/>
          <w:color w:val="3C4043"/>
          <w:spacing w:val="3"/>
          <w:sz w:val="18"/>
          <w:szCs w:val="18"/>
        </w:rPr>
        <w:br/>
      </w:r>
      <w:proofErr w:type="spellStart"/>
      <w:r w:rsidRPr="00E63DF0">
        <w:rPr>
          <w:rFonts w:ascii="Arial Black" w:hAnsi="Arial Black"/>
          <w:color w:val="3C4043"/>
          <w:spacing w:val="3"/>
          <w:sz w:val="18"/>
          <w:szCs w:val="18"/>
        </w:rPr>
        <w:t>calAdd</w:t>
      </w:r>
      <w:proofErr w:type="spellEnd"/>
      <w:r w:rsidRPr="00E63DF0">
        <w:rPr>
          <w:rFonts w:ascii="Arial Black" w:hAnsi="Arial Black"/>
          <w:color w:val="3C4043"/>
          <w:spacing w:val="3"/>
          <w:sz w:val="18"/>
          <w:szCs w:val="18"/>
        </w:rPr>
        <w:t xml:space="preserve">( ) and </w:t>
      </w:r>
      <w:proofErr w:type="spellStart"/>
      <w:r w:rsidRPr="00E63DF0">
        <w:rPr>
          <w:rFonts w:ascii="Arial Black" w:hAnsi="Arial Black"/>
          <w:color w:val="3C4043"/>
          <w:spacing w:val="3"/>
          <w:sz w:val="18"/>
          <w:szCs w:val="18"/>
        </w:rPr>
        <w:t>calSub</w:t>
      </w:r>
      <w:proofErr w:type="spellEnd"/>
      <w:r w:rsidRPr="00E63DF0">
        <w:rPr>
          <w:rFonts w:ascii="Arial Black" w:hAnsi="Arial Black"/>
          <w:color w:val="3C4043"/>
          <w:spacing w:val="3"/>
          <w:sz w:val="18"/>
          <w:szCs w:val="18"/>
        </w:rPr>
        <w:t>( ) to calculate addition and subtraction .Create another</w:t>
      </w:r>
      <w:r w:rsidRPr="00E63DF0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class </w:t>
      </w:r>
      <w:proofErr w:type="spellStart"/>
      <w:r w:rsidRPr="00E63DF0">
        <w:rPr>
          <w:rFonts w:ascii="Arial Black" w:hAnsi="Arial Black"/>
          <w:color w:val="3C4043"/>
          <w:spacing w:val="3"/>
          <w:sz w:val="18"/>
          <w:szCs w:val="18"/>
        </w:rPr>
        <w:t>MulDiv</w:t>
      </w:r>
      <w:proofErr w:type="spellEnd"/>
      <w:r w:rsidRPr="00E63DF0">
        <w:rPr>
          <w:rFonts w:ascii="Arial Black" w:hAnsi="Arial Black"/>
          <w:color w:val="3C4043"/>
          <w:spacing w:val="3"/>
          <w:sz w:val="18"/>
          <w:szCs w:val="18"/>
        </w:rPr>
        <w:t xml:space="preserve"> that extends </w:t>
      </w:r>
      <w:proofErr w:type="spellStart"/>
      <w:r w:rsidRPr="00E63DF0">
        <w:rPr>
          <w:rFonts w:ascii="Arial Black" w:hAnsi="Arial Black"/>
          <w:color w:val="3C4043"/>
          <w:spacing w:val="3"/>
          <w:sz w:val="18"/>
          <w:szCs w:val="18"/>
        </w:rPr>
        <w:t>AddSub</w:t>
      </w:r>
      <w:proofErr w:type="spellEnd"/>
      <w:r w:rsidRPr="00E63DF0">
        <w:rPr>
          <w:rFonts w:ascii="Arial Black" w:hAnsi="Arial Black"/>
          <w:color w:val="3C4043"/>
          <w:spacing w:val="3"/>
          <w:sz w:val="18"/>
          <w:szCs w:val="18"/>
        </w:rPr>
        <w:t xml:space="preserve"> class to use member a data of super class.</w:t>
      </w:r>
      <w:r w:rsidRPr="00E63DF0">
        <w:rPr>
          <w:rFonts w:ascii="Arial Black" w:hAnsi="Arial Black"/>
          <w:color w:val="3C4043"/>
          <w:spacing w:val="3"/>
          <w:sz w:val="18"/>
          <w:szCs w:val="18"/>
        </w:rPr>
        <w:br/>
      </w:r>
      <w:proofErr w:type="spellStart"/>
      <w:r w:rsidRPr="00E63DF0">
        <w:rPr>
          <w:rFonts w:ascii="Arial Black" w:hAnsi="Arial Black"/>
          <w:color w:val="3C4043"/>
          <w:spacing w:val="3"/>
          <w:sz w:val="18"/>
          <w:szCs w:val="18"/>
        </w:rPr>
        <w:t>MulDiv</w:t>
      </w:r>
      <w:proofErr w:type="spellEnd"/>
      <w:r w:rsidRPr="00E63DF0">
        <w:rPr>
          <w:rFonts w:ascii="Arial Black" w:hAnsi="Arial Black"/>
          <w:color w:val="3C4043"/>
          <w:spacing w:val="3"/>
          <w:sz w:val="18"/>
          <w:szCs w:val="18"/>
        </w:rPr>
        <w:t xml:space="preserve"> should have methods </w:t>
      </w:r>
      <w:proofErr w:type="spellStart"/>
      <w:r w:rsidRPr="00E63DF0">
        <w:rPr>
          <w:rFonts w:ascii="Arial Black" w:hAnsi="Arial Black"/>
          <w:color w:val="3C4043"/>
          <w:spacing w:val="3"/>
          <w:sz w:val="18"/>
          <w:szCs w:val="18"/>
        </w:rPr>
        <w:t>calMul</w:t>
      </w:r>
      <w:proofErr w:type="spellEnd"/>
      <w:r w:rsidRPr="00E63DF0">
        <w:rPr>
          <w:rFonts w:ascii="Arial Black" w:hAnsi="Arial Black"/>
          <w:color w:val="3C4043"/>
          <w:spacing w:val="3"/>
          <w:sz w:val="18"/>
          <w:szCs w:val="18"/>
        </w:rPr>
        <w:t xml:space="preserve">( ) &amp; </w:t>
      </w:r>
      <w:proofErr w:type="spellStart"/>
      <w:r w:rsidRPr="00E63DF0">
        <w:rPr>
          <w:rFonts w:ascii="Arial Black" w:hAnsi="Arial Black"/>
          <w:color w:val="3C4043"/>
          <w:spacing w:val="3"/>
          <w:sz w:val="18"/>
          <w:szCs w:val="18"/>
        </w:rPr>
        <w:t>calDiv</w:t>
      </w:r>
      <w:proofErr w:type="spellEnd"/>
      <w:r w:rsidRPr="00E63DF0">
        <w:rPr>
          <w:rFonts w:ascii="Arial Black" w:hAnsi="Arial Black"/>
          <w:color w:val="3C4043"/>
          <w:spacing w:val="3"/>
          <w:sz w:val="18"/>
          <w:szCs w:val="18"/>
        </w:rPr>
        <w:t>( ) to calculate</w:t>
      </w:r>
      <w:r w:rsidRPr="00E63DF0">
        <w:rPr>
          <w:rFonts w:ascii="Arial Black" w:hAnsi="Arial Black"/>
          <w:color w:val="3C4043"/>
          <w:spacing w:val="3"/>
          <w:sz w:val="18"/>
          <w:szCs w:val="18"/>
        </w:rPr>
        <w:br/>
        <w:t>multiplication and division. A main method should access the methods and</w:t>
      </w:r>
      <w:r w:rsidRPr="00E63DF0">
        <w:rPr>
          <w:rFonts w:ascii="Arial Black" w:hAnsi="Arial Black"/>
          <w:color w:val="3C4043"/>
          <w:spacing w:val="3"/>
          <w:sz w:val="18"/>
          <w:szCs w:val="18"/>
        </w:rPr>
        <w:br/>
        <w:t>perform operations.</w:t>
      </w:r>
    </w:p>
    <w:p w14:paraId="5D668CFD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 xml:space="preserve">class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AssSub</w:t>
      </w:r>
      <w:proofErr w:type="spellEnd"/>
    </w:p>
    <w:p w14:paraId="423BA286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{</w:t>
      </w:r>
    </w:p>
    <w:p w14:paraId="04D6B5A4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int num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1,num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;</w:t>
      </w:r>
    </w:p>
    <w:p w14:paraId="3C030894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 xml:space="preserve">    void </w:t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calAdd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n,int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 n1)</w:t>
      </w:r>
    </w:p>
    <w:p w14:paraId="5B6CF1D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7D871B19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int add;</w:t>
      </w:r>
    </w:p>
    <w:p w14:paraId="4327854B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num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=n;</w:t>
      </w:r>
    </w:p>
    <w:p w14:paraId="5E3167C9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num1=n1;</w:t>
      </w:r>
    </w:p>
    <w:p w14:paraId="2867662F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add=num+num1;</w:t>
      </w:r>
    </w:p>
    <w:p w14:paraId="21C7DC96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("Addition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is :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 xml:space="preserve"> "+add);</w:t>
      </w:r>
    </w:p>
    <w:p w14:paraId="0B663339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6AC7C52E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calSub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int n2,int n3)</w:t>
      </w:r>
    </w:p>
    <w:p w14:paraId="0CE46DC0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325311ED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int sub;</w:t>
      </w:r>
    </w:p>
    <w:p w14:paraId="37E38D43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num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=n2;</w:t>
      </w:r>
    </w:p>
    <w:p w14:paraId="2FAF06D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num1=n3;</w:t>
      </w:r>
    </w:p>
    <w:p w14:paraId="68A6A5EB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sub=num-num1;</w:t>
      </w:r>
    </w:p>
    <w:p w14:paraId="5C382892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("Subtraction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is :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"+sub);</w:t>
      </w:r>
    </w:p>
    <w:p w14:paraId="71796112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588DEF4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}</w:t>
      </w:r>
    </w:p>
    <w:p w14:paraId="5821DE8C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 xml:space="preserve">class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MulDiv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 extends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AssSub</w:t>
      </w:r>
      <w:proofErr w:type="spellEnd"/>
    </w:p>
    <w:p w14:paraId="26637395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{</w:t>
      </w:r>
    </w:p>
    <w:p w14:paraId="5055E2FC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double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value,value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1;</w:t>
      </w:r>
    </w:p>
    <w:p w14:paraId="09F1BECF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calMul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 xml:space="preserve">double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v,double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 v1)</w:t>
      </w:r>
    </w:p>
    <w:p w14:paraId="1A31B5D6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001993C9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value=v;</w:t>
      </w:r>
    </w:p>
    <w:p w14:paraId="70472C9B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value1=v1;</w:t>
      </w:r>
    </w:p>
    <w:p w14:paraId="7587250D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5CA55D2E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calDiv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double v2,double v3)</w:t>
      </w:r>
    </w:p>
    <w:p w14:paraId="4EF4987C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188AA0AB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value=v2;</w:t>
      </w:r>
    </w:p>
    <w:p w14:paraId="19428EE0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value1=v3;</w:t>
      </w:r>
    </w:p>
    <w:p w14:paraId="296FD72E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429ED534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display(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)</w:t>
      </w:r>
    </w:p>
    <w:p w14:paraId="62660F65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006977ED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Divison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:"+value*value1);</w:t>
      </w:r>
    </w:p>
    <w:p w14:paraId="692A7797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("Multiplication:"+value/value1);</w:t>
      </w:r>
    </w:p>
    <w:p w14:paraId="1D3ADA6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75D9CE59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}</w:t>
      </w:r>
    </w:p>
    <w:p w14:paraId="3FCE353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 xml:space="preserve">class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mathematical_operation</w:t>
      </w:r>
      <w:proofErr w:type="spellEnd"/>
    </w:p>
    <w:p w14:paraId="64DCC683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{</w:t>
      </w:r>
    </w:p>
    <w:p w14:paraId="04B884A2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String a[])</w:t>
      </w:r>
    </w:p>
    <w:p w14:paraId="35C4E3B0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5D5FB08D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//</w:t>
      </w: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AssSub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 n=new </w:t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AssSub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);</w:t>
      </w:r>
    </w:p>
    <w:p w14:paraId="3B04F45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</w:p>
    <w:p w14:paraId="481F0673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MulDiv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 m=new </w:t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MulDiv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);</w:t>
      </w:r>
    </w:p>
    <w:p w14:paraId="694736E0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m.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calAdd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20,20);</w:t>
      </w:r>
    </w:p>
    <w:p w14:paraId="6C112C0E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m.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calSub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30,20);</w:t>
      </w:r>
    </w:p>
    <w:p w14:paraId="69D3F883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m.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calDiv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10,2);</w:t>
      </w:r>
    </w:p>
    <w:p w14:paraId="03F1BB4B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m.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calMul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1,2);</w:t>
      </w:r>
    </w:p>
    <w:p w14:paraId="6BAAEFD4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m.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display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);</w:t>
      </w:r>
    </w:p>
    <w:p w14:paraId="17BF9214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2B53B8B2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}</w:t>
      </w:r>
    </w:p>
    <w:p w14:paraId="327A1416" w14:textId="106155FA" w:rsidR="00E46E51" w:rsidRDefault="00E46E51" w:rsidP="00E46E51">
      <w:pPr>
        <w:rPr>
          <w:rFonts w:ascii="Arial" w:hAnsi="Arial" w:cs="Arial"/>
          <w:sz w:val="12"/>
          <w:szCs w:val="12"/>
        </w:rPr>
      </w:pPr>
    </w:p>
    <w:p w14:paraId="012C2454" w14:textId="71515C0B" w:rsidR="00E46E51" w:rsidRDefault="00E46E51" w:rsidP="00E46E51">
      <w:pPr>
        <w:rPr>
          <w:rFonts w:ascii="Arial Black" w:hAnsi="Arial Black"/>
          <w:color w:val="3C4043"/>
          <w:spacing w:val="3"/>
          <w:sz w:val="18"/>
          <w:szCs w:val="18"/>
        </w:rPr>
      </w:pPr>
      <w:r w:rsidRPr="00E46E51">
        <w:rPr>
          <w:rFonts w:ascii="Arial Black" w:hAnsi="Arial Black"/>
          <w:color w:val="3C4043"/>
          <w:spacing w:val="3"/>
          <w:sz w:val="18"/>
          <w:szCs w:val="18"/>
        </w:rPr>
        <w:t>(3</w:t>
      </w:r>
      <w:proofErr w:type="gramStart"/>
      <w:r w:rsidRPr="00E46E51">
        <w:rPr>
          <w:rFonts w:ascii="Arial Black" w:hAnsi="Arial Black"/>
          <w:color w:val="3C4043"/>
          <w:spacing w:val="3"/>
          <w:sz w:val="18"/>
          <w:szCs w:val="18"/>
        </w:rPr>
        <w:t>.)Create</w:t>
      </w:r>
      <w:proofErr w:type="gramEnd"/>
      <w:r w:rsidRPr="00E46E51">
        <w:rPr>
          <w:rFonts w:ascii="Arial Black" w:hAnsi="Arial Black"/>
          <w:color w:val="3C4043"/>
          <w:spacing w:val="3"/>
          <w:sz w:val="18"/>
          <w:szCs w:val="18"/>
        </w:rPr>
        <w:t xml:space="preserve"> a Shape class as the abstract class with abstract</w:t>
      </w:r>
      <w:r w:rsidRPr="00E46E51">
        <w:rPr>
          <w:rFonts w:ascii="Arial Black" w:hAnsi="Arial Black"/>
          <w:color w:val="3C4043"/>
          <w:spacing w:val="3"/>
          <w:sz w:val="18"/>
          <w:szCs w:val="18"/>
        </w:rPr>
        <w:br/>
        <w:t>method draw( ), its implementation is provided by the Rectangle &amp; Circle</w:t>
      </w:r>
      <w:r w:rsidRPr="00E46E51">
        <w:rPr>
          <w:rFonts w:ascii="Arial Black" w:hAnsi="Arial Black"/>
          <w:color w:val="3C4043"/>
          <w:spacing w:val="3"/>
          <w:sz w:val="18"/>
          <w:szCs w:val="18"/>
        </w:rPr>
        <w:br/>
        <w:t>classes. Create a reference of Shape class and if you create the instance of</w:t>
      </w:r>
      <w:r w:rsidRPr="00E46E51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Rectangle class, </w:t>
      </w:r>
      <w:proofErr w:type="gramStart"/>
      <w:r w:rsidRPr="00E46E51">
        <w:rPr>
          <w:rFonts w:ascii="Arial Black" w:hAnsi="Arial Black"/>
          <w:color w:val="3C4043"/>
          <w:spacing w:val="3"/>
          <w:sz w:val="18"/>
          <w:szCs w:val="18"/>
        </w:rPr>
        <w:t>draw(</w:t>
      </w:r>
      <w:proofErr w:type="gramEnd"/>
      <w:r w:rsidRPr="00E46E51">
        <w:rPr>
          <w:rFonts w:ascii="Arial Black" w:hAnsi="Arial Black"/>
          <w:color w:val="3C4043"/>
          <w:spacing w:val="3"/>
          <w:sz w:val="18"/>
          <w:szCs w:val="18"/>
        </w:rPr>
        <w:t>) method of Rectangle class will be invoked. And same for</w:t>
      </w:r>
      <w:r w:rsidRPr="00E46E51">
        <w:rPr>
          <w:rFonts w:ascii="Arial Black" w:hAnsi="Arial Black"/>
          <w:color w:val="3C4043"/>
          <w:spacing w:val="3"/>
          <w:sz w:val="18"/>
          <w:szCs w:val="18"/>
        </w:rPr>
        <w:br/>
        <w:t>Circle class. (Dynamic Method Dispatch)</w:t>
      </w:r>
    </w:p>
    <w:p w14:paraId="363E0F72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abstract class shape</w:t>
      </w:r>
    </w:p>
    <w:p w14:paraId="05E350E0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{</w:t>
      </w:r>
    </w:p>
    <w:p w14:paraId="7CA24749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abstract void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drew(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);</w:t>
      </w:r>
    </w:p>
    <w:p w14:paraId="7895B846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}</w:t>
      </w:r>
    </w:p>
    <w:p w14:paraId="22CB3FE8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class rectangle extends shape</w:t>
      </w:r>
    </w:p>
    <w:p w14:paraId="6A5F5F1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{</w:t>
      </w:r>
    </w:p>
    <w:p w14:paraId="67D04EA5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drew(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)</w:t>
      </w:r>
    </w:p>
    <w:p w14:paraId="3D6606D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0E21BD27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("method of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rectangle..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");</w:t>
      </w:r>
    </w:p>
    <w:p w14:paraId="3F62407C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37509B2E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}</w:t>
      </w:r>
    </w:p>
    <w:p w14:paraId="2A5E0E27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class circle extends shape</w:t>
      </w:r>
    </w:p>
    <w:p w14:paraId="7551AADB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{</w:t>
      </w:r>
    </w:p>
    <w:p w14:paraId="591498B4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drew(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)</w:t>
      </w:r>
    </w:p>
    <w:p w14:paraId="0633290E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73BAB4A2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r w:rsidRPr="00E46E51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Dynemic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 Method Dispatch.");</w:t>
      </w:r>
    </w:p>
    <w:p w14:paraId="5CB08DAE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7C383C86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}</w:t>
      </w:r>
    </w:p>
    <w:p w14:paraId="1476EB9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class program3</w:t>
      </w:r>
    </w:p>
    <w:p w14:paraId="31391D6E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{</w:t>
      </w:r>
    </w:p>
    <w:p w14:paraId="772ADE6C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String a[])</w:t>
      </w:r>
    </w:p>
    <w:p w14:paraId="42A3D0CB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218DC374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shape s;</w:t>
      </w:r>
    </w:p>
    <w:p w14:paraId="56900C76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 xml:space="preserve">s=new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rectangle(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);</w:t>
      </w:r>
    </w:p>
    <w:p w14:paraId="6F3AE41B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s.drew</w:t>
      </w:r>
      <w:proofErr w:type="spellEnd"/>
      <w:proofErr w:type="gramEnd"/>
      <w:r w:rsidRPr="00E46E51">
        <w:rPr>
          <w:rFonts w:ascii="Courier New" w:hAnsi="Courier New" w:cs="Courier New"/>
          <w:sz w:val="12"/>
          <w:szCs w:val="12"/>
        </w:rPr>
        <w:t>();</w:t>
      </w:r>
    </w:p>
    <w:p w14:paraId="414DC676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</w:p>
    <w:p w14:paraId="5FC37103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 xml:space="preserve">s=new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circle(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>);</w:t>
      </w:r>
    </w:p>
    <w:p w14:paraId="67D35941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s.drew</w:t>
      </w:r>
      <w:proofErr w:type="spellEnd"/>
      <w:proofErr w:type="gramEnd"/>
      <w:r w:rsidRPr="00E46E51">
        <w:rPr>
          <w:rFonts w:ascii="Courier New" w:hAnsi="Courier New" w:cs="Courier New"/>
          <w:sz w:val="12"/>
          <w:szCs w:val="12"/>
        </w:rPr>
        <w:t>();</w:t>
      </w:r>
    </w:p>
    <w:p w14:paraId="3213F24C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424325BA" w14:textId="77777777" w:rsidR="00E46E51" w:rsidRPr="00E46E51" w:rsidRDefault="00E46E51" w:rsidP="00E46E51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}</w:t>
      </w:r>
    </w:p>
    <w:p w14:paraId="59450B01" w14:textId="68B65D9B" w:rsidR="00E46E51" w:rsidRDefault="00E46E51" w:rsidP="00E46E51">
      <w:pPr>
        <w:rPr>
          <w:rFonts w:ascii="Arial" w:hAnsi="Arial" w:cs="Arial"/>
          <w:sz w:val="12"/>
          <w:szCs w:val="12"/>
        </w:rPr>
      </w:pPr>
    </w:p>
    <w:p w14:paraId="3731F666" w14:textId="12C680E6" w:rsidR="00794850" w:rsidRDefault="00794850" w:rsidP="00E46E51">
      <w:pPr>
        <w:rPr>
          <w:rFonts w:ascii="Arial" w:hAnsi="Arial" w:cs="Arial"/>
          <w:sz w:val="12"/>
          <w:szCs w:val="12"/>
        </w:rPr>
      </w:pPr>
    </w:p>
    <w:p w14:paraId="644BA2DD" w14:textId="5CDABA06" w:rsidR="00794850" w:rsidRDefault="00794850" w:rsidP="00E46E51">
      <w:pPr>
        <w:rPr>
          <w:rFonts w:ascii="Arial Black" w:hAnsi="Arial Black"/>
          <w:color w:val="3C4043"/>
          <w:spacing w:val="3"/>
          <w:sz w:val="18"/>
          <w:szCs w:val="18"/>
        </w:rPr>
      </w:pPr>
      <w:r>
        <w:rPr>
          <w:rFonts w:ascii="Arial Black" w:hAnsi="Arial Black"/>
          <w:color w:val="3C4043"/>
          <w:spacing w:val="3"/>
          <w:sz w:val="18"/>
          <w:szCs w:val="18"/>
        </w:rPr>
        <w:t>(</w:t>
      </w:r>
      <w:r w:rsidRPr="00794850">
        <w:rPr>
          <w:rFonts w:ascii="Arial Black" w:hAnsi="Arial Black"/>
          <w:color w:val="3C4043"/>
          <w:spacing w:val="3"/>
          <w:sz w:val="18"/>
          <w:szCs w:val="18"/>
        </w:rPr>
        <w:t>4</w:t>
      </w:r>
      <w:proofErr w:type="gramStart"/>
      <w:r w:rsidRPr="00794850">
        <w:rPr>
          <w:rFonts w:ascii="Arial Black" w:hAnsi="Arial Black"/>
          <w:color w:val="3C4043"/>
          <w:spacing w:val="3"/>
          <w:sz w:val="18"/>
          <w:szCs w:val="18"/>
        </w:rPr>
        <w:t>.</w:t>
      </w:r>
      <w:r>
        <w:rPr>
          <w:rFonts w:ascii="Arial Black" w:hAnsi="Arial Black"/>
          <w:color w:val="3C4043"/>
          <w:spacing w:val="3"/>
          <w:sz w:val="18"/>
          <w:szCs w:val="18"/>
        </w:rPr>
        <w:t>)</w:t>
      </w:r>
      <w:r w:rsidRPr="00794850">
        <w:rPr>
          <w:rFonts w:ascii="Arial Black" w:hAnsi="Arial Black"/>
          <w:color w:val="3C4043"/>
          <w:spacing w:val="3"/>
          <w:sz w:val="18"/>
          <w:szCs w:val="18"/>
        </w:rPr>
        <w:t>Create</w:t>
      </w:r>
      <w:proofErr w:type="gramEnd"/>
      <w:r w:rsidRPr="00794850">
        <w:rPr>
          <w:rFonts w:ascii="Arial Black" w:hAnsi="Arial Black"/>
          <w:color w:val="3C4043"/>
          <w:spacing w:val="3"/>
          <w:sz w:val="18"/>
          <w:szCs w:val="18"/>
        </w:rPr>
        <w:t xml:space="preserve"> two interfaces Printable and Showable having</w:t>
      </w:r>
      <w:r w:rsidRPr="00794850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methods print( ) and show( ) respectively. Create a </w:t>
      </w:r>
      <w:proofErr w:type="spellStart"/>
      <w:r w:rsidRPr="00794850">
        <w:rPr>
          <w:rFonts w:ascii="Arial Black" w:hAnsi="Arial Black"/>
          <w:color w:val="3C4043"/>
          <w:spacing w:val="3"/>
          <w:sz w:val="18"/>
          <w:szCs w:val="18"/>
        </w:rPr>
        <w:t>Test_Multiple</w:t>
      </w:r>
      <w:proofErr w:type="spellEnd"/>
      <w:r w:rsidRPr="00794850">
        <w:rPr>
          <w:rFonts w:ascii="Arial Black" w:hAnsi="Arial Black"/>
          <w:color w:val="3C4043"/>
          <w:spacing w:val="3"/>
          <w:sz w:val="18"/>
          <w:szCs w:val="18"/>
        </w:rPr>
        <w:t xml:space="preserve"> class which</w:t>
      </w:r>
      <w:r w:rsidRPr="00794850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implements all 2 interfaces and override </w:t>
      </w:r>
      <w:proofErr w:type="gramStart"/>
      <w:r w:rsidRPr="00794850">
        <w:rPr>
          <w:rFonts w:ascii="Arial Black" w:hAnsi="Arial Black"/>
          <w:color w:val="3C4043"/>
          <w:spacing w:val="3"/>
          <w:sz w:val="18"/>
          <w:szCs w:val="18"/>
        </w:rPr>
        <w:t>print( )</w:t>
      </w:r>
      <w:proofErr w:type="gramEnd"/>
      <w:r w:rsidRPr="00794850">
        <w:rPr>
          <w:rFonts w:ascii="Arial Black" w:hAnsi="Arial Black"/>
          <w:color w:val="3C4043"/>
          <w:spacing w:val="3"/>
          <w:sz w:val="18"/>
          <w:szCs w:val="18"/>
        </w:rPr>
        <w:t xml:space="preserve"> and show( ) methods. Write a</w:t>
      </w:r>
      <w:r w:rsidRPr="00794850">
        <w:rPr>
          <w:rFonts w:ascii="Arial Black" w:hAnsi="Arial Black"/>
          <w:color w:val="3C4043"/>
          <w:spacing w:val="3"/>
          <w:sz w:val="18"/>
          <w:szCs w:val="18"/>
        </w:rPr>
        <w:br/>
        <w:t>main method in this class and create an object of this class and use the</w:t>
      </w:r>
      <w:r w:rsidRPr="00794850">
        <w:rPr>
          <w:rFonts w:ascii="Arial Black" w:hAnsi="Arial Black"/>
          <w:color w:val="3C4043"/>
          <w:spacing w:val="3"/>
          <w:sz w:val="18"/>
          <w:szCs w:val="18"/>
        </w:rPr>
        <w:br/>
        <w:t>methods.</w:t>
      </w:r>
    </w:p>
    <w:p w14:paraId="785CCD07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 xml:space="preserve">interface </w:t>
      </w:r>
      <w:proofErr w:type="spellStart"/>
      <w:r w:rsidRPr="00794850">
        <w:rPr>
          <w:rFonts w:ascii="Courier New" w:hAnsi="Courier New" w:cs="Courier New"/>
          <w:sz w:val="12"/>
          <w:szCs w:val="12"/>
        </w:rPr>
        <w:t>printtable</w:t>
      </w:r>
      <w:proofErr w:type="spellEnd"/>
    </w:p>
    <w:p w14:paraId="1B328958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>{</w:t>
      </w:r>
    </w:p>
    <w:p w14:paraId="7CCBBBEC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gramStart"/>
      <w:r w:rsidRPr="00794850">
        <w:rPr>
          <w:rFonts w:ascii="Courier New" w:hAnsi="Courier New" w:cs="Courier New"/>
          <w:sz w:val="12"/>
          <w:szCs w:val="12"/>
        </w:rPr>
        <w:t>print(</w:t>
      </w:r>
      <w:proofErr w:type="gramEnd"/>
      <w:r w:rsidRPr="00794850">
        <w:rPr>
          <w:rFonts w:ascii="Courier New" w:hAnsi="Courier New" w:cs="Courier New"/>
          <w:sz w:val="12"/>
          <w:szCs w:val="12"/>
        </w:rPr>
        <w:t>);</w:t>
      </w:r>
    </w:p>
    <w:p w14:paraId="2EF54D76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>}</w:t>
      </w:r>
    </w:p>
    <w:p w14:paraId="13A9841B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 xml:space="preserve">interface </w:t>
      </w:r>
      <w:proofErr w:type="spellStart"/>
      <w:r w:rsidRPr="00794850">
        <w:rPr>
          <w:rFonts w:ascii="Courier New" w:hAnsi="Courier New" w:cs="Courier New"/>
          <w:sz w:val="12"/>
          <w:szCs w:val="12"/>
        </w:rPr>
        <w:t>showble</w:t>
      </w:r>
      <w:proofErr w:type="spellEnd"/>
      <w:r w:rsidRPr="00794850">
        <w:rPr>
          <w:rFonts w:ascii="Courier New" w:hAnsi="Courier New" w:cs="Courier New"/>
          <w:sz w:val="12"/>
          <w:szCs w:val="12"/>
        </w:rPr>
        <w:t xml:space="preserve"> extends </w:t>
      </w:r>
      <w:proofErr w:type="spellStart"/>
      <w:r w:rsidRPr="00794850">
        <w:rPr>
          <w:rFonts w:ascii="Courier New" w:hAnsi="Courier New" w:cs="Courier New"/>
          <w:sz w:val="12"/>
          <w:szCs w:val="12"/>
        </w:rPr>
        <w:t>printtable</w:t>
      </w:r>
      <w:proofErr w:type="spellEnd"/>
    </w:p>
    <w:p w14:paraId="693DCA49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>{</w:t>
      </w:r>
    </w:p>
    <w:p w14:paraId="0286417E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gramStart"/>
      <w:r w:rsidRPr="00794850">
        <w:rPr>
          <w:rFonts w:ascii="Courier New" w:hAnsi="Courier New" w:cs="Courier New"/>
          <w:sz w:val="12"/>
          <w:szCs w:val="12"/>
        </w:rPr>
        <w:t>show(</w:t>
      </w:r>
      <w:proofErr w:type="gramEnd"/>
      <w:r w:rsidRPr="00794850">
        <w:rPr>
          <w:rFonts w:ascii="Courier New" w:hAnsi="Courier New" w:cs="Courier New"/>
          <w:sz w:val="12"/>
          <w:szCs w:val="12"/>
        </w:rPr>
        <w:t>);</w:t>
      </w:r>
    </w:p>
    <w:p w14:paraId="738B329F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>}</w:t>
      </w:r>
    </w:p>
    <w:p w14:paraId="3E21F247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 xml:space="preserve">class </w:t>
      </w:r>
      <w:proofErr w:type="spellStart"/>
      <w:r w:rsidRPr="00794850">
        <w:rPr>
          <w:rFonts w:ascii="Courier New" w:hAnsi="Courier New" w:cs="Courier New"/>
          <w:sz w:val="12"/>
          <w:szCs w:val="12"/>
        </w:rPr>
        <w:t>test_method</w:t>
      </w:r>
      <w:proofErr w:type="spellEnd"/>
      <w:r w:rsidRPr="00794850">
        <w:rPr>
          <w:rFonts w:ascii="Courier New" w:hAnsi="Courier New" w:cs="Courier New"/>
          <w:sz w:val="12"/>
          <w:szCs w:val="12"/>
        </w:rPr>
        <w:t xml:space="preserve"> implements </w:t>
      </w:r>
      <w:proofErr w:type="spellStart"/>
      <w:r w:rsidRPr="00794850">
        <w:rPr>
          <w:rFonts w:ascii="Courier New" w:hAnsi="Courier New" w:cs="Courier New"/>
          <w:sz w:val="12"/>
          <w:szCs w:val="12"/>
        </w:rPr>
        <w:t>showble</w:t>
      </w:r>
      <w:proofErr w:type="spellEnd"/>
    </w:p>
    <w:p w14:paraId="37586995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>{</w:t>
      </w:r>
    </w:p>
    <w:p w14:paraId="55D74029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 xml:space="preserve">public void </w:t>
      </w:r>
      <w:proofErr w:type="gramStart"/>
      <w:r w:rsidRPr="00794850">
        <w:rPr>
          <w:rFonts w:ascii="Courier New" w:hAnsi="Courier New" w:cs="Courier New"/>
          <w:sz w:val="12"/>
          <w:szCs w:val="12"/>
        </w:rPr>
        <w:t>print(</w:t>
      </w:r>
      <w:proofErr w:type="gramEnd"/>
      <w:r w:rsidRPr="00794850">
        <w:rPr>
          <w:rFonts w:ascii="Courier New" w:hAnsi="Courier New" w:cs="Courier New"/>
          <w:sz w:val="12"/>
          <w:szCs w:val="12"/>
        </w:rPr>
        <w:t>)</w:t>
      </w:r>
    </w:p>
    <w:p w14:paraId="3DC5463A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>{</w:t>
      </w:r>
    </w:p>
    <w:p w14:paraId="5423F709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</w:r>
      <w:r w:rsidRPr="00794850">
        <w:rPr>
          <w:rFonts w:ascii="Courier New" w:hAnsi="Courier New" w:cs="Courier New"/>
          <w:sz w:val="12"/>
          <w:szCs w:val="12"/>
        </w:rPr>
        <w:tab/>
      </w:r>
      <w:proofErr w:type="spellStart"/>
      <w:r w:rsidRPr="0079485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94850">
        <w:rPr>
          <w:rFonts w:ascii="Courier New" w:hAnsi="Courier New" w:cs="Courier New"/>
          <w:sz w:val="12"/>
          <w:szCs w:val="12"/>
        </w:rPr>
        <w:t xml:space="preserve">("first interface </w:t>
      </w:r>
      <w:proofErr w:type="gramStart"/>
      <w:r w:rsidRPr="00794850">
        <w:rPr>
          <w:rFonts w:ascii="Courier New" w:hAnsi="Courier New" w:cs="Courier New"/>
          <w:sz w:val="12"/>
          <w:szCs w:val="12"/>
        </w:rPr>
        <w:t>print..</w:t>
      </w:r>
      <w:proofErr w:type="gramEnd"/>
      <w:r w:rsidRPr="00794850">
        <w:rPr>
          <w:rFonts w:ascii="Courier New" w:hAnsi="Courier New" w:cs="Courier New"/>
          <w:sz w:val="12"/>
          <w:szCs w:val="12"/>
        </w:rPr>
        <w:t>");</w:t>
      </w:r>
    </w:p>
    <w:p w14:paraId="02C8F78E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>}</w:t>
      </w:r>
    </w:p>
    <w:p w14:paraId="72CDA98C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 xml:space="preserve">public void </w:t>
      </w:r>
      <w:proofErr w:type="gramStart"/>
      <w:r w:rsidRPr="00794850">
        <w:rPr>
          <w:rFonts w:ascii="Courier New" w:hAnsi="Courier New" w:cs="Courier New"/>
          <w:sz w:val="12"/>
          <w:szCs w:val="12"/>
        </w:rPr>
        <w:t>show(</w:t>
      </w:r>
      <w:proofErr w:type="gramEnd"/>
      <w:r w:rsidRPr="00794850">
        <w:rPr>
          <w:rFonts w:ascii="Courier New" w:hAnsi="Courier New" w:cs="Courier New"/>
          <w:sz w:val="12"/>
          <w:szCs w:val="12"/>
        </w:rPr>
        <w:t>)</w:t>
      </w:r>
    </w:p>
    <w:p w14:paraId="56EE4B15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>{</w:t>
      </w:r>
    </w:p>
    <w:p w14:paraId="0EC352B4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</w:r>
      <w:r w:rsidRPr="00794850">
        <w:rPr>
          <w:rFonts w:ascii="Courier New" w:hAnsi="Courier New" w:cs="Courier New"/>
          <w:sz w:val="12"/>
          <w:szCs w:val="12"/>
        </w:rPr>
        <w:tab/>
      </w:r>
      <w:proofErr w:type="spellStart"/>
      <w:r w:rsidRPr="00794850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94850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794850">
        <w:rPr>
          <w:rFonts w:ascii="Courier New" w:hAnsi="Courier New" w:cs="Courier New"/>
          <w:sz w:val="12"/>
          <w:szCs w:val="12"/>
        </w:rPr>
        <w:t>secound</w:t>
      </w:r>
      <w:proofErr w:type="spellEnd"/>
      <w:r w:rsidRPr="00794850">
        <w:rPr>
          <w:rFonts w:ascii="Courier New" w:hAnsi="Courier New" w:cs="Courier New"/>
          <w:sz w:val="12"/>
          <w:szCs w:val="12"/>
        </w:rPr>
        <w:t xml:space="preserve"> interface print...");</w:t>
      </w:r>
    </w:p>
    <w:p w14:paraId="76487058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>}</w:t>
      </w:r>
    </w:p>
    <w:p w14:paraId="540ADF92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>}</w:t>
      </w:r>
    </w:p>
    <w:p w14:paraId="402FCAC4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>class program4</w:t>
      </w:r>
    </w:p>
    <w:p w14:paraId="04829C2C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>{</w:t>
      </w:r>
    </w:p>
    <w:p w14:paraId="21ADE4BB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794850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794850">
        <w:rPr>
          <w:rFonts w:ascii="Courier New" w:hAnsi="Courier New" w:cs="Courier New"/>
          <w:sz w:val="12"/>
          <w:szCs w:val="12"/>
        </w:rPr>
        <w:t>String a[])</w:t>
      </w:r>
    </w:p>
    <w:p w14:paraId="272C9BDF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>{</w:t>
      </w:r>
    </w:p>
    <w:p w14:paraId="75648DDB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</w:r>
      <w:r w:rsidRPr="00794850">
        <w:rPr>
          <w:rFonts w:ascii="Courier New" w:hAnsi="Courier New" w:cs="Courier New"/>
          <w:sz w:val="12"/>
          <w:szCs w:val="12"/>
        </w:rPr>
        <w:tab/>
      </w:r>
      <w:proofErr w:type="spellStart"/>
      <w:r w:rsidRPr="00794850">
        <w:rPr>
          <w:rFonts w:ascii="Courier New" w:hAnsi="Courier New" w:cs="Courier New"/>
          <w:sz w:val="12"/>
          <w:szCs w:val="12"/>
        </w:rPr>
        <w:t>test_method</w:t>
      </w:r>
      <w:proofErr w:type="spellEnd"/>
      <w:r w:rsidRPr="00794850">
        <w:rPr>
          <w:rFonts w:ascii="Courier New" w:hAnsi="Courier New" w:cs="Courier New"/>
          <w:sz w:val="12"/>
          <w:szCs w:val="12"/>
        </w:rPr>
        <w:t xml:space="preserve"> p=new </w:t>
      </w:r>
      <w:proofErr w:type="spellStart"/>
      <w:r w:rsidRPr="00794850">
        <w:rPr>
          <w:rFonts w:ascii="Courier New" w:hAnsi="Courier New" w:cs="Courier New"/>
          <w:sz w:val="12"/>
          <w:szCs w:val="12"/>
        </w:rPr>
        <w:t>test_</w:t>
      </w:r>
      <w:proofErr w:type="gramStart"/>
      <w:r w:rsidRPr="00794850">
        <w:rPr>
          <w:rFonts w:ascii="Courier New" w:hAnsi="Courier New" w:cs="Courier New"/>
          <w:sz w:val="12"/>
          <w:szCs w:val="12"/>
        </w:rPr>
        <w:t>method</w:t>
      </w:r>
      <w:proofErr w:type="spellEnd"/>
      <w:r w:rsidRPr="00794850">
        <w:rPr>
          <w:rFonts w:ascii="Courier New" w:hAnsi="Courier New" w:cs="Courier New"/>
          <w:sz w:val="12"/>
          <w:szCs w:val="12"/>
        </w:rPr>
        <w:t>(</w:t>
      </w:r>
      <w:proofErr w:type="gramEnd"/>
      <w:r w:rsidRPr="00794850">
        <w:rPr>
          <w:rFonts w:ascii="Courier New" w:hAnsi="Courier New" w:cs="Courier New"/>
          <w:sz w:val="12"/>
          <w:szCs w:val="12"/>
        </w:rPr>
        <w:t>);</w:t>
      </w:r>
    </w:p>
    <w:p w14:paraId="2DA2EE37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</w:r>
      <w:r w:rsidRPr="00794850">
        <w:rPr>
          <w:rFonts w:ascii="Courier New" w:hAnsi="Courier New" w:cs="Courier New"/>
          <w:sz w:val="12"/>
          <w:szCs w:val="12"/>
        </w:rPr>
        <w:tab/>
      </w:r>
      <w:proofErr w:type="spellStart"/>
      <w:r w:rsidRPr="00794850">
        <w:rPr>
          <w:rFonts w:ascii="Courier New" w:hAnsi="Courier New" w:cs="Courier New"/>
          <w:sz w:val="12"/>
          <w:szCs w:val="12"/>
        </w:rPr>
        <w:t>p.</w:t>
      </w:r>
      <w:proofErr w:type="gramStart"/>
      <w:r w:rsidRPr="00794850">
        <w:rPr>
          <w:rFonts w:ascii="Courier New" w:hAnsi="Courier New" w:cs="Courier New"/>
          <w:sz w:val="12"/>
          <w:szCs w:val="12"/>
        </w:rPr>
        <w:t>print</w:t>
      </w:r>
      <w:proofErr w:type="spellEnd"/>
      <w:r w:rsidRPr="00794850">
        <w:rPr>
          <w:rFonts w:ascii="Courier New" w:hAnsi="Courier New" w:cs="Courier New"/>
          <w:sz w:val="12"/>
          <w:szCs w:val="12"/>
        </w:rPr>
        <w:t>(</w:t>
      </w:r>
      <w:proofErr w:type="gramEnd"/>
      <w:r w:rsidRPr="00794850">
        <w:rPr>
          <w:rFonts w:ascii="Courier New" w:hAnsi="Courier New" w:cs="Courier New"/>
          <w:sz w:val="12"/>
          <w:szCs w:val="12"/>
        </w:rPr>
        <w:t>);</w:t>
      </w:r>
    </w:p>
    <w:p w14:paraId="5E997DEF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</w:r>
      <w:r w:rsidRPr="00794850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794850">
        <w:rPr>
          <w:rFonts w:ascii="Courier New" w:hAnsi="Courier New" w:cs="Courier New"/>
          <w:sz w:val="12"/>
          <w:szCs w:val="12"/>
        </w:rPr>
        <w:t>p.show</w:t>
      </w:r>
      <w:proofErr w:type="spellEnd"/>
      <w:proofErr w:type="gramEnd"/>
      <w:r w:rsidRPr="00794850">
        <w:rPr>
          <w:rFonts w:ascii="Courier New" w:hAnsi="Courier New" w:cs="Courier New"/>
          <w:sz w:val="12"/>
          <w:szCs w:val="12"/>
        </w:rPr>
        <w:t>();</w:t>
      </w:r>
    </w:p>
    <w:p w14:paraId="41811E61" w14:textId="77777777" w:rsidR="00794850" w:rsidRP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ab/>
        <w:t>}</w:t>
      </w:r>
    </w:p>
    <w:p w14:paraId="11773FF0" w14:textId="16DA15CB" w:rsidR="00794850" w:rsidRDefault="00794850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94850">
        <w:rPr>
          <w:rFonts w:ascii="Courier New" w:hAnsi="Courier New" w:cs="Courier New"/>
          <w:sz w:val="12"/>
          <w:szCs w:val="12"/>
        </w:rPr>
        <w:t>}</w:t>
      </w:r>
    </w:p>
    <w:p w14:paraId="4782C684" w14:textId="77777777" w:rsidR="00322913" w:rsidRDefault="00322913" w:rsidP="00794850">
      <w:pPr>
        <w:autoSpaceDE w:val="0"/>
        <w:autoSpaceDN w:val="0"/>
        <w:adjustRightInd w:val="0"/>
        <w:spacing w:after="0"/>
        <w:rPr>
          <w:rFonts w:ascii="Courier New" w:hAnsi="Courier New" w:cs="Courier New"/>
          <w:szCs w:val="22"/>
        </w:rPr>
      </w:pPr>
    </w:p>
    <w:p w14:paraId="26DCA5B8" w14:textId="172E9504" w:rsidR="00794850" w:rsidRPr="00322913" w:rsidRDefault="00322913" w:rsidP="00794850">
      <w:pPr>
        <w:autoSpaceDE w:val="0"/>
        <w:autoSpaceDN w:val="0"/>
        <w:adjustRightInd w:val="0"/>
        <w:spacing w:after="0"/>
        <w:rPr>
          <w:rFonts w:ascii="Arial Black" w:hAnsi="Arial Black" w:cs="Courier New"/>
          <w:sz w:val="18"/>
          <w:szCs w:val="18"/>
        </w:rPr>
      </w:pPr>
      <w:r>
        <w:rPr>
          <w:rFonts w:ascii="Arial Black" w:hAnsi="Arial Black"/>
          <w:color w:val="3C4043"/>
          <w:spacing w:val="3"/>
          <w:sz w:val="18"/>
          <w:szCs w:val="18"/>
        </w:rPr>
        <w:t>(</w:t>
      </w:r>
      <w:r w:rsidRPr="00322913">
        <w:rPr>
          <w:rFonts w:ascii="Arial Black" w:hAnsi="Arial Black"/>
          <w:color w:val="3C4043"/>
          <w:spacing w:val="3"/>
          <w:sz w:val="18"/>
          <w:szCs w:val="18"/>
        </w:rPr>
        <w:t>5</w:t>
      </w:r>
      <w:proofErr w:type="gramStart"/>
      <w:r w:rsidRPr="00322913">
        <w:rPr>
          <w:rFonts w:ascii="Arial Black" w:hAnsi="Arial Black"/>
          <w:color w:val="3C4043"/>
          <w:spacing w:val="3"/>
          <w:sz w:val="18"/>
          <w:szCs w:val="18"/>
        </w:rPr>
        <w:t>.</w:t>
      </w:r>
      <w:r>
        <w:rPr>
          <w:rFonts w:ascii="Arial Black" w:hAnsi="Arial Black"/>
          <w:color w:val="3C4043"/>
          <w:spacing w:val="3"/>
          <w:sz w:val="18"/>
          <w:szCs w:val="18"/>
        </w:rPr>
        <w:t>)</w:t>
      </w:r>
      <w:r w:rsidRPr="00322913">
        <w:rPr>
          <w:rFonts w:ascii="Arial Black" w:hAnsi="Arial Black"/>
          <w:color w:val="3C4043"/>
          <w:spacing w:val="3"/>
          <w:sz w:val="18"/>
          <w:szCs w:val="18"/>
        </w:rPr>
        <w:t>Write</w:t>
      </w:r>
      <w:proofErr w:type="gramEnd"/>
      <w:r w:rsidRPr="00322913">
        <w:rPr>
          <w:rFonts w:ascii="Arial Black" w:hAnsi="Arial Black"/>
          <w:color w:val="3C4043"/>
          <w:spacing w:val="3"/>
          <w:sz w:val="18"/>
          <w:szCs w:val="18"/>
        </w:rPr>
        <w:t xml:space="preserve"> a program that finds the length of the string “Java</w:t>
      </w:r>
      <w:r w:rsidRPr="00322913">
        <w:rPr>
          <w:rFonts w:ascii="Arial Black" w:hAnsi="Arial Black"/>
          <w:color w:val="3C4043"/>
          <w:spacing w:val="3"/>
          <w:sz w:val="18"/>
          <w:szCs w:val="18"/>
        </w:rPr>
        <w:br/>
        <w:t>Programming”. And also display a sub-string formed by the last five characters</w:t>
      </w:r>
      <w:r w:rsidRPr="00322913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of the string. </w:t>
      </w:r>
      <w:proofErr w:type="gramStart"/>
      <w:r w:rsidRPr="00322913">
        <w:rPr>
          <w:rFonts w:ascii="Arial Black" w:hAnsi="Arial Black"/>
          <w:color w:val="3C4043"/>
          <w:spacing w:val="3"/>
          <w:sz w:val="18"/>
          <w:szCs w:val="18"/>
        </w:rPr>
        <w:t>( use</w:t>
      </w:r>
      <w:proofErr w:type="gramEnd"/>
      <w:r w:rsidRPr="00322913">
        <w:rPr>
          <w:rFonts w:ascii="Arial Black" w:hAnsi="Arial Black"/>
          <w:color w:val="3C4043"/>
          <w:spacing w:val="3"/>
          <w:sz w:val="18"/>
          <w:szCs w:val="18"/>
        </w:rPr>
        <w:t xml:space="preserve"> String class)</w:t>
      </w:r>
    </w:p>
    <w:p w14:paraId="0A33F1DE" w14:textId="711775F2" w:rsidR="00794850" w:rsidRDefault="00794850" w:rsidP="00E46E51">
      <w:pPr>
        <w:rPr>
          <w:rFonts w:ascii="Arial Black" w:hAnsi="Arial Black" w:cs="Arial"/>
          <w:sz w:val="18"/>
          <w:szCs w:val="18"/>
        </w:rPr>
      </w:pPr>
    </w:p>
    <w:p w14:paraId="410F8662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>class shape</w:t>
      </w:r>
    </w:p>
    <w:p w14:paraId="0BA33BCA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>{</w:t>
      </w:r>
    </w:p>
    <w:p w14:paraId="1039743A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 xml:space="preserve">   public static void </w:t>
      </w:r>
      <w:proofErr w:type="gramStart"/>
      <w:r w:rsidRPr="00322913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322913">
        <w:rPr>
          <w:rFonts w:ascii="Courier New" w:hAnsi="Courier New" w:cs="Courier New"/>
          <w:sz w:val="12"/>
          <w:szCs w:val="12"/>
        </w:rPr>
        <w:t>String a[])</w:t>
      </w:r>
    </w:p>
    <w:p w14:paraId="072C7F42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 xml:space="preserve">   {</w:t>
      </w:r>
    </w:p>
    <w:p w14:paraId="511AC491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ab/>
        <w:t xml:space="preserve">   String str=new </w:t>
      </w:r>
      <w:proofErr w:type="gramStart"/>
      <w:r w:rsidRPr="00322913">
        <w:rPr>
          <w:rFonts w:ascii="Courier New" w:hAnsi="Courier New" w:cs="Courier New"/>
          <w:sz w:val="12"/>
          <w:szCs w:val="12"/>
        </w:rPr>
        <w:t>String(</w:t>
      </w:r>
      <w:proofErr w:type="gramEnd"/>
      <w:r w:rsidRPr="00322913">
        <w:rPr>
          <w:rFonts w:ascii="Courier New" w:hAnsi="Courier New" w:cs="Courier New"/>
          <w:sz w:val="12"/>
          <w:szCs w:val="12"/>
        </w:rPr>
        <w:t>"java program");</w:t>
      </w:r>
    </w:p>
    <w:p w14:paraId="0AF3D45B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ab/>
        <w:t xml:space="preserve">   </w:t>
      </w:r>
      <w:proofErr w:type="spellStart"/>
      <w:r w:rsidRPr="00322913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322913">
        <w:rPr>
          <w:rFonts w:ascii="Courier New" w:hAnsi="Courier New" w:cs="Courier New"/>
          <w:sz w:val="12"/>
          <w:szCs w:val="12"/>
        </w:rPr>
        <w:t>(String="+str);</w:t>
      </w:r>
    </w:p>
    <w:p w14:paraId="47266D31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ab/>
        <w:t xml:space="preserve">   int </w:t>
      </w:r>
      <w:proofErr w:type="spellStart"/>
      <w:r w:rsidRPr="00322913">
        <w:rPr>
          <w:rFonts w:ascii="Courier New" w:hAnsi="Courier New" w:cs="Courier New"/>
          <w:sz w:val="12"/>
          <w:szCs w:val="12"/>
        </w:rPr>
        <w:t>i</w:t>
      </w:r>
      <w:proofErr w:type="spellEnd"/>
      <w:r w:rsidRPr="00322913">
        <w:rPr>
          <w:rFonts w:ascii="Courier New" w:hAnsi="Courier New" w:cs="Courier New"/>
          <w:sz w:val="12"/>
          <w:szCs w:val="12"/>
        </w:rPr>
        <w:t>=</w:t>
      </w:r>
      <w:proofErr w:type="spellStart"/>
      <w:proofErr w:type="gramStart"/>
      <w:r w:rsidRPr="00322913">
        <w:rPr>
          <w:rFonts w:ascii="Courier New" w:hAnsi="Courier New" w:cs="Courier New"/>
          <w:sz w:val="12"/>
          <w:szCs w:val="12"/>
        </w:rPr>
        <w:t>str.length</w:t>
      </w:r>
      <w:proofErr w:type="spellEnd"/>
      <w:proofErr w:type="gramEnd"/>
      <w:r w:rsidRPr="00322913">
        <w:rPr>
          <w:rFonts w:ascii="Courier New" w:hAnsi="Courier New" w:cs="Courier New"/>
          <w:sz w:val="12"/>
          <w:szCs w:val="12"/>
        </w:rPr>
        <w:t>();</w:t>
      </w:r>
    </w:p>
    <w:p w14:paraId="2837CB3E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ab/>
        <w:t xml:space="preserve">   </w:t>
      </w:r>
      <w:proofErr w:type="spellStart"/>
      <w:r w:rsidRPr="00322913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322913">
        <w:rPr>
          <w:rFonts w:ascii="Courier New" w:hAnsi="Courier New" w:cs="Courier New"/>
          <w:sz w:val="12"/>
          <w:szCs w:val="12"/>
        </w:rPr>
        <w:t>("length="+</w:t>
      </w:r>
      <w:proofErr w:type="spellStart"/>
      <w:r w:rsidRPr="00322913">
        <w:rPr>
          <w:rFonts w:ascii="Courier New" w:hAnsi="Courier New" w:cs="Courier New"/>
          <w:sz w:val="12"/>
          <w:szCs w:val="12"/>
        </w:rPr>
        <w:t>i</w:t>
      </w:r>
      <w:proofErr w:type="spellEnd"/>
      <w:r w:rsidRPr="00322913">
        <w:rPr>
          <w:rFonts w:ascii="Courier New" w:hAnsi="Courier New" w:cs="Courier New"/>
          <w:sz w:val="12"/>
          <w:szCs w:val="12"/>
        </w:rPr>
        <w:t>);</w:t>
      </w:r>
    </w:p>
    <w:p w14:paraId="7F7CC636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ab/>
        <w:t xml:space="preserve">   String s=</w:t>
      </w:r>
      <w:proofErr w:type="spellStart"/>
      <w:proofErr w:type="gramStart"/>
      <w:r w:rsidRPr="00322913">
        <w:rPr>
          <w:rFonts w:ascii="Courier New" w:hAnsi="Courier New" w:cs="Courier New"/>
          <w:sz w:val="12"/>
          <w:szCs w:val="12"/>
        </w:rPr>
        <w:t>str.substring</w:t>
      </w:r>
      <w:proofErr w:type="spellEnd"/>
      <w:proofErr w:type="gramEnd"/>
      <w:r w:rsidRPr="00322913">
        <w:rPr>
          <w:rFonts w:ascii="Courier New" w:hAnsi="Courier New" w:cs="Courier New"/>
          <w:sz w:val="12"/>
          <w:szCs w:val="12"/>
        </w:rPr>
        <w:t>(1,3);</w:t>
      </w:r>
    </w:p>
    <w:p w14:paraId="70CD0AC3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ab/>
        <w:t xml:space="preserve">   </w:t>
      </w:r>
      <w:proofErr w:type="spellStart"/>
      <w:r w:rsidRPr="00322913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322913">
        <w:rPr>
          <w:rFonts w:ascii="Courier New" w:hAnsi="Courier New" w:cs="Courier New"/>
          <w:sz w:val="12"/>
          <w:szCs w:val="12"/>
        </w:rPr>
        <w:t>("substring="+s);</w:t>
      </w:r>
    </w:p>
    <w:p w14:paraId="0522D281" w14:textId="77777777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 xml:space="preserve">   }   </w:t>
      </w:r>
    </w:p>
    <w:p w14:paraId="23F2557D" w14:textId="22C65FD9" w:rsid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322913">
        <w:rPr>
          <w:rFonts w:ascii="Courier New" w:hAnsi="Courier New" w:cs="Courier New"/>
          <w:sz w:val="12"/>
          <w:szCs w:val="12"/>
        </w:rPr>
        <w:t>}</w:t>
      </w:r>
    </w:p>
    <w:p w14:paraId="2F57CD97" w14:textId="5676F7D1" w:rsid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</w:p>
    <w:p w14:paraId="2D0DDE39" w14:textId="08130D9F" w:rsidR="00322913" w:rsidRDefault="00322913" w:rsidP="00322913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</w:p>
    <w:p w14:paraId="5DFE493A" w14:textId="5B8580C5" w:rsidR="00322913" w:rsidRPr="00322913" w:rsidRDefault="00322913" w:rsidP="00322913">
      <w:pPr>
        <w:autoSpaceDE w:val="0"/>
        <w:autoSpaceDN w:val="0"/>
        <w:adjustRightInd w:val="0"/>
        <w:spacing w:after="0"/>
        <w:rPr>
          <w:rFonts w:ascii="Arial Black" w:hAnsi="Arial Black" w:cs="Courier New"/>
          <w:sz w:val="18"/>
          <w:szCs w:val="18"/>
        </w:rPr>
      </w:pPr>
      <w:r>
        <w:rPr>
          <w:rFonts w:ascii="Arial Black" w:hAnsi="Arial Black"/>
          <w:color w:val="3C4043"/>
          <w:spacing w:val="3"/>
          <w:sz w:val="18"/>
          <w:szCs w:val="18"/>
        </w:rPr>
        <w:t>(</w:t>
      </w:r>
      <w:r w:rsidRPr="00322913">
        <w:rPr>
          <w:rFonts w:ascii="Arial Black" w:hAnsi="Arial Black"/>
          <w:color w:val="3C4043"/>
          <w:spacing w:val="3"/>
          <w:sz w:val="18"/>
          <w:szCs w:val="18"/>
        </w:rPr>
        <w:t>6.</w:t>
      </w:r>
      <w:r>
        <w:rPr>
          <w:rFonts w:ascii="Arial Black" w:hAnsi="Arial Black"/>
          <w:color w:val="3C4043"/>
          <w:spacing w:val="3"/>
          <w:sz w:val="18"/>
          <w:szCs w:val="18"/>
        </w:rPr>
        <w:t>)</w:t>
      </w:r>
      <w:r w:rsidRPr="00322913">
        <w:rPr>
          <w:rFonts w:ascii="Arial Black" w:hAnsi="Arial Black"/>
          <w:color w:val="3C4043"/>
          <w:spacing w:val="3"/>
          <w:sz w:val="18"/>
          <w:szCs w:val="18"/>
        </w:rPr>
        <w:t xml:space="preserve"> Create a package</w:t>
      </w:r>
      <w:r>
        <w:rPr>
          <w:rFonts w:ascii="Arial Black" w:hAnsi="Arial Black"/>
          <w:color w:val="3C4043"/>
          <w:spacing w:val="3"/>
          <w:sz w:val="18"/>
          <w:szCs w:val="18"/>
        </w:rPr>
        <w:t xml:space="preserve"> </w:t>
      </w:r>
      <w:proofErr w:type="spellStart"/>
      <w:r w:rsidRPr="00322913">
        <w:rPr>
          <w:rFonts w:ascii="Arial Black" w:hAnsi="Arial Black"/>
          <w:color w:val="3C4043"/>
          <w:spacing w:val="3"/>
          <w:sz w:val="18"/>
          <w:szCs w:val="18"/>
        </w:rPr>
        <w:t>MathPack</w:t>
      </w:r>
      <w:proofErr w:type="spellEnd"/>
      <w:r w:rsidRPr="00322913">
        <w:rPr>
          <w:rFonts w:ascii="Arial Black" w:hAnsi="Arial Black"/>
          <w:color w:val="3C4043"/>
          <w:spacing w:val="3"/>
          <w:sz w:val="18"/>
          <w:szCs w:val="18"/>
        </w:rPr>
        <w:t xml:space="preserve"> having class </w:t>
      </w:r>
      <w:proofErr w:type="spellStart"/>
      <w:r w:rsidRPr="00322913">
        <w:rPr>
          <w:rFonts w:ascii="Arial Black" w:hAnsi="Arial Black"/>
          <w:color w:val="3C4043"/>
          <w:spacing w:val="3"/>
          <w:sz w:val="18"/>
          <w:szCs w:val="18"/>
        </w:rPr>
        <w:t>MathDemo</w:t>
      </w:r>
      <w:proofErr w:type="spellEnd"/>
      <w:r w:rsidRPr="00322913">
        <w:rPr>
          <w:rFonts w:ascii="Arial Black" w:hAnsi="Arial Black"/>
          <w:color w:val="3C4043"/>
          <w:spacing w:val="3"/>
          <w:sz w:val="18"/>
          <w:szCs w:val="18"/>
        </w:rPr>
        <w:t xml:space="preserve"> with method </w:t>
      </w:r>
      <w:proofErr w:type="gramStart"/>
      <w:r w:rsidRPr="00322913">
        <w:rPr>
          <w:rFonts w:ascii="Arial Black" w:hAnsi="Arial Black"/>
          <w:color w:val="3C4043"/>
          <w:spacing w:val="3"/>
          <w:sz w:val="18"/>
          <w:szCs w:val="18"/>
        </w:rPr>
        <w:t>add(</w:t>
      </w:r>
      <w:proofErr w:type="gramEnd"/>
      <w:r w:rsidRPr="00322913">
        <w:rPr>
          <w:rFonts w:ascii="Arial Black" w:hAnsi="Arial Black"/>
          <w:color w:val="3C4043"/>
          <w:spacing w:val="3"/>
          <w:sz w:val="18"/>
          <w:szCs w:val="18"/>
        </w:rPr>
        <w:t xml:space="preserve">) and sub() to find addition </w:t>
      </w:r>
      <w:proofErr w:type="spellStart"/>
      <w:r w:rsidRPr="00322913">
        <w:rPr>
          <w:rFonts w:ascii="Arial Black" w:hAnsi="Arial Black"/>
          <w:color w:val="3C4043"/>
          <w:spacing w:val="3"/>
          <w:sz w:val="18"/>
          <w:szCs w:val="18"/>
        </w:rPr>
        <w:t>andsubtraction</w:t>
      </w:r>
      <w:proofErr w:type="spellEnd"/>
      <w:r w:rsidRPr="00322913">
        <w:rPr>
          <w:rFonts w:ascii="Arial Black" w:hAnsi="Arial Black"/>
          <w:color w:val="3C4043"/>
          <w:spacing w:val="3"/>
          <w:sz w:val="18"/>
          <w:szCs w:val="18"/>
        </w:rPr>
        <w:t>. Create another program and `import package and invoke methods.</w:t>
      </w:r>
    </w:p>
    <w:p w14:paraId="2C14A74C" w14:textId="2BA9DFB5" w:rsidR="00322913" w:rsidRPr="0077222E" w:rsidRDefault="00322913" w:rsidP="00E46E51">
      <w:pPr>
        <w:rPr>
          <w:rFonts w:ascii="Arial Black" w:hAnsi="Arial Black" w:cs="Arial"/>
          <w:sz w:val="12"/>
          <w:szCs w:val="12"/>
        </w:rPr>
      </w:pPr>
    </w:p>
    <w:p w14:paraId="65E1C4F1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proofErr w:type="gramStart"/>
      <w:r w:rsidRPr="0077222E">
        <w:rPr>
          <w:rFonts w:ascii="Courier New" w:hAnsi="Courier New" w:cs="Courier New"/>
          <w:sz w:val="12"/>
          <w:szCs w:val="12"/>
        </w:rPr>
        <w:t>MathPack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.*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;</w:t>
      </w:r>
    </w:p>
    <w:p w14:paraId="214D3F66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class program6</w:t>
      </w:r>
    </w:p>
    <w:p w14:paraId="2B85EA79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{</w:t>
      </w:r>
    </w:p>
    <w:p w14:paraId="4B80E332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String a1[])</w:t>
      </w:r>
    </w:p>
    <w:p w14:paraId="2A98DAB2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{</w:t>
      </w:r>
    </w:p>
    <w:p w14:paraId="450A96DC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methdemo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 xml:space="preserve"> m=new </w:t>
      </w:r>
      <w:proofErr w:type="spellStart"/>
      <w:proofErr w:type="gramStart"/>
      <w:r w:rsidRPr="0077222E">
        <w:rPr>
          <w:rFonts w:ascii="Courier New" w:hAnsi="Courier New" w:cs="Courier New"/>
          <w:sz w:val="12"/>
          <w:szCs w:val="12"/>
        </w:rPr>
        <w:t>methdemo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);</w:t>
      </w:r>
    </w:p>
    <w:p w14:paraId="424A589A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//</w:t>
      </w:r>
      <w:proofErr w:type="spellStart"/>
      <w:proofErr w:type="gramStart"/>
      <w:r w:rsidRPr="0077222E">
        <w:rPr>
          <w:rFonts w:ascii="Courier New" w:hAnsi="Courier New" w:cs="Courier New"/>
          <w:sz w:val="12"/>
          <w:szCs w:val="12"/>
        </w:rPr>
        <w:t>m.add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10,20);</w:t>
      </w:r>
    </w:p>
    <w:p w14:paraId="3935EE41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(""+</w:t>
      </w:r>
      <w:proofErr w:type="spellStart"/>
      <w:proofErr w:type="gramStart"/>
      <w:r w:rsidRPr="0077222E">
        <w:rPr>
          <w:rFonts w:ascii="Courier New" w:hAnsi="Courier New" w:cs="Courier New"/>
          <w:sz w:val="12"/>
          <w:szCs w:val="12"/>
        </w:rPr>
        <w:t>m.add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10,20));</w:t>
      </w:r>
    </w:p>
    <w:p w14:paraId="6501F313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//</w:t>
      </w:r>
      <w:proofErr w:type="spellStart"/>
      <w:proofErr w:type="gramStart"/>
      <w:r w:rsidRPr="0077222E">
        <w:rPr>
          <w:rFonts w:ascii="Courier New" w:hAnsi="Courier New" w:cs="Courier New"/>
          <w:sz w:val="12"/>
          <w:szCs w:val="12"/>
        </w:rPr>
        <w:t>m.sub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20,10);</w:t>
      </w:r>
    </w:p>
    <w:p w14:paraId="16D71A57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(""+</w:t>
      </w:r>
      <w:proofErr w:type="spellStart"/>
      <w:proofErr w:type="gramStart"/>
      <w:r w:rsidRPr="0077222E">
        <w:rPr>
          <w:rFonts w:ascii="Courier New" w:hAnsi="Courier New" w:cs="Courier New"/>
          <w:sz w:val="12"/>
          <w:szCs w:val="12"/>
        </w:rPr>
        <w:t>m.sub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20,10));</w:t>
      </w:r>
    </w:p>
    <w:p w14:paraId="551A2770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}</w:t>
      </w:r>
    </w:p>
    <w:p w14:paraId="6767D77D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}</w:t>
      </w:r>
    </w:p>
    <w:p w14:paraId="2EF7E9F0" w14:textId="66A5D258" w:rsidR="00322913" w:rsidRDefault="0077222E" w:rsidP="00E46E51">
      <w:pPr>
        <w:rPr>
          <w:rFonts w:ascii="Arial Black" w:hAnsi="Arial Black" w:cs="Arial"/>
          <w:sz w:val="18"/>
          <w:szCs w:val="18"/>
        </w:rPr>
      </w:pPr>
      <w:r>
        <w:rPr>
          <w:rFonts w:ascii="Arial Black" w:hAnsi="Arial Black" w:cs="Arial"/>
          <w:sz w:val="18"/>
          <w:szCs w:val="18"/>
        </w:rPr>
        <w:t>…..</w:t>
      </w:r>
    </w:p>
    <w:p w14:paraId="4E9CA66A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 xml:space="preserve">package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MathPack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;</w:t>
      </w:r>
    </w:p>
    <w:p w14:paraId="6AA912BD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 xml:space="preserve">public class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methdemo</w:t>
      </w:r>
      <w:proofErr w:type="spellEnd"/>
    </w:p>
    <w:p w14:paraId="7340BB84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{</w:t>
      </w:r>
    </w:p>
    <w:p w14:paraId="1566B583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a,b</w:t>
      </w:r>
      <w:proofErr w:type="spellEnd"/>
      <w:proofErr w:type="gramEnd"/>
      <w:r w:rsidRPr="00E46E51">
        <w:rPr>
          <w:rFonts w:ascii="Courier New" w:hAnsi="Courier New" w:cs="Courier New"/>
          <w:sz w:val="12"/>
          <w:szCs w:val="12"/>
        </w:rPr>
        <w:t>;</w:t>
      </w:r>
    </w:p>
    <w:p w14:paraId="204E0E20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proofErr w:type="gramStart"/>
      <w:r w:rsidRPr="00E46E51">
        <w:rPr>
          <w:rFonts w:ascii="Courier New" w:hAnsi="Courier New" w:cs="Courier New"/>
          <w:sz w:val="12"/>
          <w:szCs w:val="12"/>
        </w:rPr>
        <w:t>x,y</w:t>
      </w:r>
      <w:proofErr w:type="spellEnd"/>
      <w:proofErr w:type="gramEnd"/>
      <w:r w:rsidRPr="00E46E51">
        <w:rPr>
          <w:rFonts w:ascii="Courier New" w:hAnsi="Courier New" w:cs="Courier New"/>
          <w:sz w:val="12"/>
          <w:szCs w:val="12"/>
        </w:rPr>
        <w:t>;</w:t>
      </w:r>
    </w:p>
    <w:p w14:paraId="6D80A98E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public int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add(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a,int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 b)</w:t>
      </w:r>
    </w:p>
    <w:p w14:paraId="7BF594CF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175ABC84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 xml:space="preserve">return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a+b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>;</w:t>
      </w:r>
    </w:p>
    <w:p w14:paraId="0EFEDC69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625A746B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 xml:space="preserve">public int </w:t>
      </w:r>
      <w:proofErr w:type="gramStart"/>
      <w:r w:rsidRPr="00E46E51">
        <w:rPr>
          <w:rFonts w:ascii="Courier New" w:hAnsi="Courier New" w:cs="Courier New"/>
          <w:sz w:val="12"/>
          <w:szCs w:val="12"/>
        </w:rPr>
        <w:t>sub(</w:t>
      </w:r>
      <w:proofErr w:type="gramEnd"/>
      <w:r w:rsidRPr="00E46E51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E46E51">
        <w:rPr>
          <w:rFonts w:ascii="Courier New" w:hAnsi="Courier New" w:cs="Courier New"/>
          <w:sz w:val="12"/>
          <w:szCs w:val="12"/>
        </w:rPr>
        <w:t>x,int</w:t>
      </w:r>
      <w:proofErr w:type="spellEnd"/>
      <w:r w:rsidRPr="00E46E51">
        <w:rPr>
          <w:rFonts w:ascii="Courier New" w:hAnsi="Courier New" w:cs="Courier New"/>
          <w:sz w:val="12"/>
          <w:szCs w:val="12"/>
        </w:rPr>
        <w:t xml:space="preserve"> y)</w:t>
      </w:r>
    </w:p>
    <w:p w14:paraId="433129A0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{</w:t>
      </w:r>
    </w:p>
    <w:p w14:paraId="5016C986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</w:r>
      <w:r w:rsidRPr="00E46E51">
        <w:rPr>
          <w:rFonts w:ascii="Courier New" w:hAnsi="Courier New" w:cs="Courier New"/>
          <w:sz w:val="12"/>
          <w:szCs w:val="12"/>
        </w:rPr>
        <w:tab/>
        <w:t>return x-y;</w:t>
      </w:r>
    </w:p>
    <w:p w14:paraId="153DF0D3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ab/>
        <w:t>}</w:t>
      </w:r>
    </w:p>
    <w:p w14:paraId="044C8BA6" w14:textId="77777777" w:rsidR="0077222E" w:rsidRPr="00E46E51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E46E51">
        <w:rPr>
          <w:rFonts w:ascii="Courier New" w:hAnsi="Courier New" w:cs="Courier New"/>
          <w:sz w:val="12"/>
          <w:szCs w:val="12"/>
        </w:rPr>
        <w:t>}</w:t>
      </w:r>
    </w:p>
    <w:p w14:paraId="4DA1ADFD" w14:textId="02837382" w:rsidR="0077222E" w:rsidRDefault="0077222E" w:rsidP="00E46E51">
      <w:pPr>
        <w:rPr>
          <w:rFonts w:ascii="Arial Black" w:hAnsi="Arial Black" w:cs="Arial"/>
          <w:sz w:val="18"/>
          <w:szCs w:val="18"/>
        </w:rPr>
      </w:pPr>
    </w:p>
    <w:p w14:paraId="07F2E72C" w14:textId="01817E2B" w:rsidR="0077222E" w:rsidRDefault="0077222E" w:rsidP="00E46E51">
      <w:pPr>
        <w:rPr>
          <w:rFonts w:ascii="Arial Black" w:hAnsi="Arial Black"/>
          <w:color w:val="3C4043"/>
          <w:spacing w:val="3"/>
          <w:sz w:val="18"/>
          <w:szCs w:val="18"/>
        </w:rPr>
      </w:pPr>
      <w:r w:rsidRPr="0077222E">
        <w:rPr>
          <w:rFonts w:ascii="Arial Black" w:hAnsi="Arial Black"/>
          <w:color w:val="3C4043"/>
          <w:spacing w:val="3"/>
          <w:sz w:val="18"/>
          <w:szCs w:val="18"/>
        </w:rPr>
        <w:t>7. Write a program to do the following using in-built</w:t>
      </w:r>
      <w:r w:rsidRPr="0077222E">
        <w:rPr>
          <w:rFonts w:ascii="Arial Black" w:hAnsi="Arial Black"/>
          <w:color w:val="3C4043"/>
          <w:spacing w:val="3"/>
          <w:sz w:val="18"/>
          <w:szCs w:val="18"/>
        </w:rPr>
        <w:br/>
        <w:t>methods in the string class of Java. a. Find the 3rd character in the string</w:t>
      </w:r>
      <w:r w:rsidRPr="0077222E">
        <w:rPr>
          <w:rFonts w:ascii="Arial Black" w:hAnsi="Arial Black"/>
          <w:color w:val="3C4043"/>
          <w:spacing w:val="3"/>
          <w:sz w:val="18"/>
          <w:szCs w:val="18"/>
        </w:rPr>
        <w:br/>
        <w:t>"University" b. Find the index of character ‘o’ in string "Java</w:t>
      </w:r>
      <w:r w:rsidRPr="0077222E">
        <w:rPr>
          <w:rFonts w:ascii="Arial Black" w:hAnsi="Arial Black"/>
          <w:color w:val="3C4043"/>
          <w:spacing w:val="3"/>
          <w:sz w:val="18"/>
          <w:szCs w:val="18"/>
        </w:rPr>
        <w:br/>
        <w:t>Programming". c. Convert the string "Be Positive" to uppercase.</w:t>
      </w:r>
      <w:r w:rsidRPr="0077222E">
        <w:rPr>
          <w:rFonts w:ascii="Arial Black" w:hAnsi="Arial Black"/>
          <w:color w:val="3C4043"/>
          <w:spacing w:val="3"/>
          <w:sz w:val="18"/>
          <w:szCs w:val="18"/>
        </w:rPr>
        <w:br/>
        <w:t>d. Replace character 'l' with '</w:t>
      </w:r>
      <w:proofErr w:type="spellStart"/>
      <w:r w:rsidRPr="0077222E">
        <w:rPr>
          <w:rFonts w:ascii="Arial Black" w:hAnsi="Arial Black"/>
          <w:color w:val="3C4043"/>
          <w:spacing w:val="3"/>
          <w:sz w:val="18"/>
          <w:szCs w:val="18"/>
        </w:rPr>
        <w:t>i</w:t>
      </w:r>
      <w:proofErr w:type="spellEnd"/>
      <w:r w:rsidRPr="0077222E">
        <w:rPr>
          <w:rFonts w:ascii="Arial Black" w:hAnsi="Arial Black"/>
          <w:color w:val="3C4043"/>
          <w:spacing w:val="3"/>
          <w:sz w:val="18"/>
          <w:szCs w:val="18"/>
        </w:rPr>
        <w:t>' in the string "hello”.</w:t>
      </w:r>
    </w:p>
    <w:p w14:paraId="63EFF9EA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class Program7</w:t>
      </w:r>
    </w:p>
    <w:p w14:paraId="08538431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{</w:t>
      </w:r>
    </w:p>
    <w:p w14:paraId="0702FAC9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String a[])</w:t>
      </w:r>
    </w:p>
    <w:p w14:paraId="185BA03A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{</w:t>
      </w:r>
    </w:p>
    <w:p w14:paraId="0E1E952F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 xml:space="preserve">String s1=new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String(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);</w:t>
      </w:r>
    </w:p>
    <w:p w14:paraId="464DE3D2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s1="University";</w:t>
      </w:r>
    </w:p>
    <w:p w14:paraId="3529CE86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char c=s1.charAt(2);</w:t>
      </w:r>
    </w:p>
    <w:p w14:paraId="1FE4BF5A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(c);</w:t>
      </w:r>
    </w:p>
    <w:p w14:paraId="258D9CEA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</w:p>
    <w:p w14:paraId="44C97FD8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s1="java program";</w:t>
      </w:r>
    </w:p>
    <w:p w14:paraId="013A5C36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int x=s1.indexOf("o");</w:t>
      </w:r>
    </w:p>
    <w:p w14:paraId="36F035D2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(x);</w:t>
      </w:r>
    </w:p>
    <w:p w14:paraId="384D8797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</w:p>
    <w:p w14:paraId="11578A0B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s1="be positive";</w:t>
      </w:r>
    </w:p>
    <w:p w14:paraId="665787D5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String s2=s1.toUpperCase();</w:t>
      </w:r>
    </w:p>
    <w:p w14:paraId="4702ED4A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(s2);</w:t>
      </w:r>
    </w:p>
    <w:p w14:paraId="565613D6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</w:p>
    <w:p w14:paraId="3F43DE6C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s1="hello";</w:t>
      </w:r>
    </w:p>
    <w:p w14:paraId="29B89B5E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String s3=s1.replace('l','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i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');</w:t>
      </w:r>
    </w:p>
    <w:p w14:paraId="2A2D3F97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(s3);</w:t>
      </w:r>
    </w:p>
    <w:p w14:paraId="24ED408D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}</w:t>
      </w:r>
    </w:p>
    <w:p w14:paraId="3CD219A5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}</w:t>
      </w:r>
    </w:p>
    <w:p w14:paraId="5FD1E2EE" w14:textId="632EA029" w:rsidR="0077222E" w:rsidRDefault="0077222E" w:rsidP="00E46E51">
      <w:pPr>
        <w:rPr>
          <w:rFonts w:ascii="Arial Black" w:hAnsi="Arial Black" w:cs="Arial"/>
          <w:sz w:val="18"/>
          <w:szCs w:val="18"/>
        </w:rPr>
      </w:pPr>
    </w:p>
    <w:p w14:paraId="6742ABC2" w14:textId="31085651" w:rsidR="0077222E" w:rsidRDefault="0077222E" w:rsidP="00E46E51">
      <w:pPr>
        <w:rPr>
          <w:rFonts w:ascii="Arial Black" w:hAnsi="Arial Black"/>
          <w:color w:val="3C4043"/>
          <w:spacing w:val="3"/>
          <w:sz w:val="18"/>
          <w:szCs w:val="1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77222E">
        <w:rPr>
          <w:rFonts w:ascii="Arial Black" w:hAnsi="Arial Black"/>
          <w:color w:val="3C4043"/>
          <w:spacing w:val="3"/>
          <w:sz w:val="18"/>
          <w:szCs w:val="18"/>
        </w:rPr>
        <w:t xml:space="preserve">9. Declare a class called book having </w:t>
      </w:r>
      <w:proofErr w:type="spellStart"/>
      <w:r w:rsidRPr="0077222E">
        <w:rPr>
          <w:rFonts w:ascii="Arial Black" w:hAnsi="Arial Black"/>
          <w:color w:val="3C4043"/>
          <w:spacing w:val="3"/>
          <w:sz w:val="18"/>
          <w:szCs w:val="18"/>
        </w:rPr>
        <w:t>author_name</w:t>
      </w:r>
      <w:proofErr w:type="spellEnd"/>
      <w:r w:rsidRPr="0077222E">
        <w:rPr>
          <w:rFonts w:ascii="Arial Black" w:hAnsi="Arial Black"/>
          <w:color w:val="3C4043"/>
          <w:spacing w:val="3"/>
          <w:sz w:val="18"/>
          <w:szCs w:val="18"/>
        </w:rPr>
        <w:t xml:space="preserve"> as private</w:t>
      </w:r>
      <w:r w:rsidRPr="0077222E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data member. Extend book class to have two sub classes called </w:t>
      </w:r>
      <w:proofErr w:type="spellStart"/>
      <w:r w:rsidRPr="0077222E">
        <w:rPr>
          <w:rFonts w:ascii="Arial Black" w:hAnsi="Arial Black"/>
          <w:color w:val="3C4043"/>
          <w:spacing w:val="3"/>
          <w:sz w:val="18"/>
          <w:szCs w:val="18"/>
        </w:rPr>
        <w:t>book_publication</w:t>
      </w:r>
      <w:proofErr w:type="spellEnd"/>
      <w:r w:rsidRPr="0077222E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&amp; </w:t>
      </w:r>
      <w:proofErr w:type="spellStart"/>
      <w:r w:rsidRPr="0077222E">
        <w:rPr>
          <w:rFonts w:ascii="Arial Black" w:hAnsi="Arial Black"/>
          <w:color w:val="3C4043"/>
          <w:spacing w:val="3"/>
          <w:sz w:val="18"/>
          <w:szCs w:val="18"/>
        </w:rPr>
        <w:t>paper_publication</w:t>
      </w:r>
      <w:proofErr w:type="spellEnd"/>
      <w:r w:rsidRPr="0077222E">
        <w:rPr>
          <w:rFonts w:ascii="Arial Black" w:hAnsi="Arial Black"/>
          <w:color w:val="3C4043"/>
          <w:spacing w:val="3"/>
          <w:sz w:val="18"/>
          <w:szCs w:val="18"/>
        </w:rPr>
        <w:t>. Each of these classes have private member called</w:t>
      </w:r>
      <w:r w:rsidRPr="0077222E">
        <w:rPr>
          <w:rFonts w:ascii="Arial Black" w:hAnsi="Arial Black"/>
          <w:color w:val="3C4043"/>
          <w:spacing w:val="3"/>
          <w:sz w:val="18"/>
          <w:szCs w:val="18"/>
        </w:rPr>
        <w:br/>
        <w:t>title. Write a complete program to show usage of dynamic method dispatch (dynamic</w:t>
      </w:r>
      <w:r w:rsidRPr="0077222E">
        <w:rPr>
          <w:rFonts w:ascii="Arial Black" w:hAnsi="Arial Black"/>
          <w:color w:val="3C4043"/>
          <w:spacing w:val="3"/>
          <w:sz w:val="18"/>
          <w:szCs w:val="18"/>
        </w:rPr>
        <w:br/>
        <w:t>polymorphism) to display book or paper publications of given author. Use</w:t>
      </w:r>
      <w:r w:rsidRPr="0077222E">
        <w:rPr>
          <w:rFonts w:ascii="Arial Black" w:hAnsi="Arial Black"/>
          <w:color w:val="3C4043"/>
          <w:spacing w:val="3"/>
          <w:sz w:val="18"/>
          <w:szCs w:val="18"/>
        </w:rPr>
        <w:br/>
        <w:t>command line arguments for inputting data.</w:t>
      </w:r>
    </w:p>
    <w:p w14:paraId="086F43FE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 xml:space="preserve">//import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java.util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.*;</w:t>
      </w:r>
    </w:p>
    <w:p w14:paraId="2F902517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class book</w:t>
      </w:r>
    </w:p>
    <w:p w14:paraId="47EBB793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{</w:t>
      </w:r>
      <w:r w:rsidRPr="0077222E">
        <w:rPr>
          <w:rFonts w:ascii="Courier New" w:hAnsi="Courier New" w:cs="Courier New"/>
          <w:sz w:val="12"/>
          <w:szCs w:val="12"/>
        </w:rPr>
        <w:tab/>
      </w:r>
    </w:p>
    <w:p w14:paraId="38EE6289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 xml:space="preserve">    private String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Auther_Name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;</w:t>
      </w:r>
    </w:p>
    <w:p w14:paraId="2C46FD55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book(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String n)</w:t>
      </w:r>
    </w:p>
    <w:p w14:paraId="3A717E5F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{</w:t>
      </w:r>
    </w:p>
    <w:p w14:paraId="2F09C9D8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 xml:space="preserve">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Auther_Name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=n;</w:t>
      </w:r>
    </w:p>
    <w:p w14:paraId="25913A50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 xml:space="preserve">//Scanner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sc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 xml:space="preserve">=new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Scanner(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System.in);</w:t>
      </w:r>
    </w:p>
    <w:p w14:paraId="4F76D68B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//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Name:-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"+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Auther_Name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);</w:t>
      </w:r>
    </w:p>
    <w:p w14:paraId="1D117747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 xml:space="preserve">    //s=</w:t>
      </w:r>
      <w:proofErr w:type="spellStart"/>
      <w:proofErr w:type="gramStart"/>
      <w:r w:rsidRPr="0077222E">
        <w:rPr>
          <w:rFonts w:ascii="Courier New" w:hAnsi="Courier New" w:cs="Courier New"/>
          <w:sz w:val="12"/>
          <w:szCs w:val="12"/>
        </w:rPr>
        <w:t>sc.next</w:t>
      </w:r>
      <w:proofErr w:type="spellEnd"/>
      <w:proofErr w:type="gramEnd"/>
      <w:r w:rsidRPr="0077222E">
        <w:rPr>
          <w:rFonts w:ascii="Courier New" w:hAnsi="Courier New" w:cs="Courier New"/>
          <w:sz w:val="12"/>
          <w:szCs w:val="12"/>
        </w:rPr>
        <w:t>();</w:t>
      </w:r>
    </w:p>
    <w:p w14:paraId="42199E08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}</w:t>
      </w:r>
      <w:r w:rsidRPr="0077222E">
        <w:rPr>
          <w:rFonts w:ascii="Courier New" w:hAnsi="Courier New" w:cs="Courier New"/>
          <w:sz w:val="12"/>
          <w:szCs w:val="12"/>
        </w:rPr>
        <w:tab/>
      </w:r>
    </w:p>
    <w:p w14:paraId="6BD07E6F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print(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)</w:t>
      </w:r>
    </w:p>
    <w:p w14:paraId="388F46E2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{</w:t>
      </w:r>
    </w:p>
    <w:p w14:paraId="6B9F2EEE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Auther_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Name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:-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"+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Auther_Name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);</w:t>
      </w:r>
    </w:p>
    <w:p w14:paraId="54D850B4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}</w:t>
      </w:r>
    </w:p>
    <w:p w14:paraId="099CE721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}</w:t>
      </w:r>
    </w:p>
    <w:p w14:paraId="635B9961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 xml:space="preserve">class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book_publication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 xml:space="preserve"> extends book</w:t>
      </w:r>
    </w:p>
    <w:p w14:paraId="4C180783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{</w:t>
      </w:r>
    </w:p>
    <w:p w14:paraId="50E50E4C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 xml:space="preserve"> private String title;</w:t>
      </w:r>
    </w:p>
    <w:p w14:paraId="7E624E0D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book_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publication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n,String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 xml:space="preserve"> t)</w:t>
      </w:r>
    </w:p>
    <w:p w14:paraId="1C593DC3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{</w:t>
      </w:r>
    </w:p>
    <w:p w14:paraId="26A33131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super(n);</w:t>
      </w:r>
    </w:p>
    <w:p w14:paraId="5DA2E5FD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title=t;</w:t>
      </w:r>
    </w:p>
    <w:p w14:paraId="4D5DF5CC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}</w:t>
      </w:r>
    </w:p>
    <w:p w14:paraId="28AB799D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print(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)</w:t>
      </w:r>
    </w:p>
    <w:p w14:paraId="55654218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{</w:t>
      </w:r>
    </w:p>
    <w:p w14:paraId="28A56631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("</w:t>
      </w:r>
      <w:proofErr w:type="spellStart"/>
      <w:proofErr w:type="gramStart"/>
      <w:r w:rsidRPr="0077222E">
        <w:rPr>
          <w:rFonts w:ascii="Courier New" w:hAnsi="Courier New" w:cs="Courier New"/>
          <w:sz w:val="12"/>
          <w:szCs w:val="12"/>
        </w:rPr>
        <w:t>titlt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:-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"+title);</w:t>
      </w:r>
    </w:p>
    <w:p w14:paraId="6C4E269D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}</w:t>
      </w:r>
    </w:p>
    <w:p w14:paraId="0D2C3373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}</w:t>
      </w:r>
    </w:p>
    <w:p w14:paraId="73BE7128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 xml:space="preserve">class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paper_publication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 xml:space="preserve"> extends book</w:t>
      </w:r>
    </w:p>
    <w:p w14:paraId="6C07F614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{</w:t>
      </w:r>
    </w:p>
    <w:p w14:paraId="0878427F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private String title1;</w:t>
      </w:r>
    </w:p>
    <w:p w14:paraId="089BC4E7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proofErr w:type="spellStart"/>
      <w:r w:rsidRPr="0077222E">
        <w:rPr>
          <w:rFonts w:ascii="Courier New" w:hAnsi="Courier New" w:cs="Courier New"/>
          <w:sz w:val="12"/>
          <w:szCs w:val="12"/>
        </w:rPr>
        <w:t>paper_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publication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n,String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 xml:space="preserve"> t)</w:t>
      </w:r>
    </w:p>
    <w:p w14:paraId="5ADD7F53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{</w:t>
      </w:r>
    </w:p>
    <w:p w14:paraId="7E6A6FD6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super(n);</w:t>
      </w:r>
    </w:p>
    <w:p w14:paraId="54515908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title1=t;</w:t>
      </w:r>
    </w:p>
    <w:p w14:paraId="4FD15E26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}</w:t>
      </w:r>
    </w:p>
    <w:p w14:paraId="2E15B445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print(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)</w:t>
      </w:r>
    </w:p>
    <w:p w14:paraId="11B17417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{</w:t>
      </w:r>
    </w:p>
    <w:p w14:paraId="5FBF5299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 xml:space="preserve">  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("title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1:-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"+title1);</w:t>
      </w:r>
      <w:r w:rsidRPr="0077222E">
        <w:rPr>
          <w:rFonts w:ascii="Courier New" w:hAnsi="Courier New" w:cs="Courier New"/>
          <w:sz w:val="12"/>
          <w:szCs w:val="12"/>
        </w:rPr>
        <w:tab/>
      </w:r>
    </w:p>
    <w:p w14:paraId="49D092EB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}</w:t>
      </w:r>
    </w:p>
    <w:p w14:paraId="61A12B51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}</w:t>
      </w:r>
    </w:p>
    <w:p w14:paraId="7F07BC7B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class program9</w:t>
      </w:r>
    </w:p>
    <w:p w14:paraId="66D6B6C3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{</w:t>
      </w:r>
    </w:p>
    <w:p w14:paraId="562E4F40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[])</w:t>
      </w:r>
    </w:p>
    <w:p w14:paraId="49A3201E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{</w:t>
      </w:r>
    </w:p>
    <w:p w14:paraId="1213FEE2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 xml:space="preserve">//book b=new 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book(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)</w:t>
      </w:r>
    </w:p>
    <w:p w14:paraId="2425F1BB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 xml:space="preserve">book b1=new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book_publication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[0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],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args</w:t>
      </w:r>
      <w:proofErr w:type="spellEnd"/>
      <w:proofErr w:type="gramEnd"/>
      <w:r w:rsidRPr="0077222E">
        <w:rPr>
          <w:rFonts w:ascii="Courier New" w:hAnsi="Courier New" w:cs="Courier New"/>
          <w:sz w:val="12"/>
          <w:szCs w:val="12"/>
        </w:rPr>
        <w:t>[1]);</w:t>
      </w:r>
    </w:p>
    <w:p w14:paraId="5EB74D4D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b1.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print(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);</w:t>
      </w:r>
    </w:p>
    <w:p w14:paraId="391D6FEB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 xml:space="preserve">b1=new 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paper_publication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(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77222E">
        <w:rPr>
          <w:rFonts w:ascii="Courier New" w:hAnsi="Courier New" w:cs="Courier New"/>
          <w:sz w:val="12"/>
          <w:szCs w:val="12"/>
        </w:rPr>
        <w:t>[2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],</w:t>
      </w:r>
      <w:proofErr w:type="spellStart"/>
      <w:r w:rsidRPr="0077222E">
        <w:rPr>
          <w:rFonts w:ascii="Courier New" w:hAnsi="Courier New" w:cs="Courier New"/>
          <w:sz w:val="12"/>
          <w:szCs w:val="12"/>
        </w:rPr>
        <w:t>args</w:t>
      </w:r>
      <w:proofErr w:type="spellEnd"/>
      <w:proofErr w:type="gramEnd"/>
      <w:r w:rsidRPr="0077222E">
        <w:rPr>
          <w:rFonts w:ascii="Courier New" w:hAnsi="Courier New" w:cs="Courier New"/>
          <w:sz w:val="12"/>
          <w:szCs w:val="12"/>
        </w:rPr>
        <w:t>[3]);</w:t>
      </w:r>
    </w:p>
    <w:p w14:paraId="395B6842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</w:r>
      <w:r w:rsidRPr="0077222E">
        <w:rPr>
          <w:rFonts w:ascii="Courier New" w:hAnsi="Courier New" w:cs="Courier New"/>
          <w:sz w:val="12"/>
          <w:szCs w:val="12"/>
        </w:rPr>
        <w:tab/>
        <w:t>b1.</w:t>
      </w:r>
      <w:proofErr w:type="gramStart"/>
      <w:r w:rsidRPr="0077222E">
        <w:rPr>
          <w:rFonts w:ascii="Courier New" w:hAnsi="Courier New" w:cs="Courier New"/>
          <w:sz w:val="12"/>
          <w:szCs w:val="12"/>
        </w:rPr>
        <w:t>print(</w:t>
      </w:r>
      <w:proofErr w:type="gramEnd"/>
      <w:r w:rsidRPr="0077222E">
        <w:rPr>
          <w:rFonts w:ascii="Courier New" w:hAnsi="Courier New" w:cs="Courier New"/>
          <w:sz w:val="12"/>
          <w:szCs w:val="12"/>
        </w:rPr>
        <w:t>);</w:t>
      </w:r>
    </w:p>
    <w:p w14:paraId="02BB764F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ab/>
        <w:t>}</w:t>
      </w:r>
    </w:p>
    <w:p w14:paraId="6CB66F5E" w14:textId="77777777" w:rsidR="0077222E" w:rsidRPr="0077222E" w:rsidRDefault="0077222E" w:rsidP="0077222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77222E">
        <w:rPr>
          <w:rFonts w:ascii="Courier New" w:hAnsi="Courier New" w:cs="Courier New"/>
          <w:sz w:val="12"/>
          <w:szCs w:val="12"/>
        </w:rPr>
        <w:t>}</w:t>
      </w:r>
    </w:p>
    <w:p w14:paraId="27E43D71" w14:textId="2DDB4B9C" w:rsidR="0077222E" w:rsidRDefault="0077222E" w:rsidP="00E46E51">
      <w:pPr>
        <w:rPr>
          <w:rFonts w:ascii="Arial Black" w:hAnsi="Arial Black"/>
          <w:color w:val="3C4043"/>
          <w:spacing w:val="3"/>
          <w:sz w:val="18"/>
          <w:szCs w:val="18"/>
        </w:rPr>
      </w:pPr>
    </w:p>
    <w:p w14:paraId="79DBC1C0" w14:textId="42DE936D" w:rsidR="002F68C8" w:rsidRPr="002F68C8" w:rsidRDefault="002F68C8" w:rsidP="00E46E51">
      <w:pPr>
        <w:rPr>
          <w:rFonts w:ascii="Arial Black" w:hAnsi="Arial Black"/>
          <w:color w:val="3C4043"/>
          <w:spacing w:val="3"/>
          <w:sz w:val="18"/>
          <w:szCs w:val="18"/>
        </w:rPr>
      </w:pPr>
      <w:r w:rsidRPr="002F68C8">
        <w:rPr>
          <w:rFonts w:ascii="Arial Black" w:hAnsi="Arial Black"/>
          <w:color w:val="3C4043"/>
          <w:spacing w:val="3"/>
          <w:sz w:val="18"/>
          <w:szCs w:val="18"/>
        </w:rPr>
        <w:t>10. The abstract Vegetable class has three subclasses named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Potato, Brinjal and Tomato. Write an application that demonstrates how to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establish this class hierarchy. Declare one instance variable of type String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that indicates the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color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 xml:space="preserve"> of a vegetable. Create and display instances of these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objects. Override the </w:t>
      </w:r>
      <w:proofErr w:type="spellStart"/>
      <w:proofErr w:type="gram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toString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>(</w:t>
      </w:r>
      <w:proofErr w:type="gram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>) method of Object to return a string with the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name of the vegetable and its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color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>.</w:t>
      </w:r>
    </w:p>
    <w:p w14:paraId="0FF35C6D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 xml:space="preserve">abstract class Vegetable </w:t>
      </w:r>
    </w:p>
    <w:p w14:paraId="062D6D0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17BD996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5FB33D7D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>Vegetable(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7A4AD74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243183B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  </w:t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this.color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=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1A97549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3A95969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public abstract String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toString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17BE5E3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7D30610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Potato extends Vegetable</w:t>
      </w:r>
    </w:p>
    <w:p w14:paraId="4406501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413B250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>Potato(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15091B0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195E6A9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super(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562C835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04B781F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public String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toString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0F00AC2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27D9377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return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5331041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1A7744A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6C922B2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Brinjal extends Vegetable</w:t>
      </w:r>
    </w:p>
    <w:p w14:paraId="3E8FACD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28E5F32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Brinjal(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18AD99C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56F117C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super(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7A29CE6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30E076ED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public String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toString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2E3F216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46F1A5A4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return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3F6C5F04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  <w:r w:rsidRPr="002F68C8">
        <w:rPr>
          <w:rFonts w:ascii="Courier New" w:hAnsi="Courier New" w:cs="Courier New"/>
          <w:sz w:val="12"/>
          <w:szCs w:val="12"/>
        </w:rPr>
        <w:tab/>
      </w:r>
    </w:p>
    <w:p w14:paraId="3B85FF8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1EA7FD0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Tomato extends Vegetable</w:t>
      </w:r>
    </w:p>
    <w:p w14:paraId="2DA22D50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41B12C0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>Tomato(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44F2095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145C31E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super(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2FF4589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4BF69C1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public String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toString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4ECF5AB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03D85DC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return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; </w:t>
      </w:r>
    </w:p>
    <w:p w14:paraId="1E92445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6C551F3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</w:p>
    <w:p w14:paraId="189B57C0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1A82216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program1o</w:t>
      </w:r>
    </w:p>
    <w:p w14:paraId="0D48AFF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38940D2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arge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[])</w:t>
      </w:r>
    </w:p>
    <w:p w14:paraId="22CA146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3D7E38FE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Vegetable v1=new Potato("yellow");</w:t>
      </w:r>
    </w:p>
    <w:p w14:paraId="2E5D463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Poatato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="+v1.toString());</w:t>
      </w:r>
    </w:p>
    <w:p w14:paraId="4B5C3D1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v1=new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Brinjal(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"dark purplish red");</w:t>
      </w:r>
    </w:p>
    <w:p w14:paraId="2CA09EA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("Brinjal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="+v1.toString());</w:t>
      </w:r>
    </w:p>
    <w:p w14:paraId="28F2695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    v1=new Tomato("red");</w:t>
      </w:r>
    </w:p>
    <w:p w14:paraId="76BF38A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("Tomato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color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="+v1.toString());</w:t>
      </w:r>
    </w:p>
    <w:p w14:paraId="20EDD5B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5F2C55A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6601F5E6" w14:textId="6FCA996E" w:rsidR="0077222E" w:rsidRDefault="0077222E" w:rsidP="00E46E51">
      <w:pPr>
        <w:rPr>
          <w:rFonts w:ascii="Arial Black" w:hAnsi="Arial Black" w:cs="Arial"/>
          <w:sz w:val="18"/>
          <w:szCs w:val="18"/>
        </w:rPr>
      </w:pPr>
    </w:p>
    <w:p w14:paraId="4A6D1330" w14:textId="7866776D" w:rsidR="002F68C8" w:rsidRDefault="002F68C8" w:rsidP="00E46E51">
      <w:pPr>
        <w:rPr>
          <w:rFonts w:ascii="Arial Black" w:hAnsi="Arial Black"/>
          <w:color w:val="3C4043"/>
          <w:spacing w:val="3"/>
          <w:sz w:val="18"/>
          <w:szCs w:val="18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t>11. Create first class with following specifications: Class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Name: Student Data Members: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Enrollment_No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 xml:space="preserve">,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Student_Name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>, Semester Member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Functions: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GetStudentDetails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 xml:space="preserve"> () Create second class with following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specifications: Class Name: Result Data Members: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Enrollment_No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>, CPI and SPI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Member Functions: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GetResultDetails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 xml:space="preserve"> () and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DisplayResult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 xml:space="preserve"> ()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DisplayResult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 xml:space="preserve"> method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 xml:space="preserve">header must be: public void 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DisplayResult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 xml:space="preserve"> (Student s).</w:t>
      </w:r>
    </w:p>
    <w:p w14:paraId="0F3DF6F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java.util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.*;</w:t>
      </w:r>
    </w:p>
    <w:p w14:paraId="57389C8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Student</w:t>
      </w:r>
    </w:p>
    <w:p w14:paraId="31D9BA5D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08CF5B0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 xml:space="preserve">long 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Enrollment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15E3DBD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Student_name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61754E5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int Semester;</w:t>
      </w:r>
    </w:p>
    <w:p w14:paraId="6C4C841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GetStudent_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details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4E74C15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702B30F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Scanner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sc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=new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Scanner(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System.in);</w:t>
      </w:r>
    </w:p>
    <w:p w14:paraId="4401D98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Enrollment_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no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");</w:t>
      </w:r>
    </w:p>
    <w:p w14:paraId="16021430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Enrollment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=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sc.nextInt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68CD459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Name:-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");</w:t>
      </w:r>
    </w:p>
    <w:p w14:paraId="25F4592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Student_name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=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sc.next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2A0CDAB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Semester:-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");</w:t>
      </w:r>
    </w:p>
    <w:p w14:paraId="4A2FD5D4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Semester=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sc.nextInt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282B1210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</w:p>
    <w:p w14:paraId="1760C6C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 </w:t>
      </w:r>
    </w:p>
    <w:p w14:paraId="76B7A240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7DD8742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73ECBC3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Result</w:t>
      </w:r>
    </w:p>
    <w:p w14:paraId="5BFE08F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3BAAA40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//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 xml:space="preserve">long 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Enrollment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1C627DA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double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SPI,CPI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097B277E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GetResultDetails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54A6CC9D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1E04739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Scanner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sc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=new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Scanner(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System.in);</w:t>
      </w:r>
    </w:p>
    <w:p w14:paraId="2BD2FF1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//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Enrollment_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no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");</w:t>
      </w:r>
    </w:p>
    <w:p w14:paraId="5890AE4E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//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Enrollment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=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sc.nextInt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417BD2D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SPI:-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");</w:t>
      </w:r>
    </w:p>
    <w:p w14:paraId="46540FD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SPI=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sc.nextDouble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21EFA7F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CPI:-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");</w:t>
      </w:r>
    </w:p>
    <w:p w14:paraId="020C26F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CPI=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sc.nextDouble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273FC95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</w:p>
    <w:p w14:paraId="551AFE5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079D5A1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public void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DisplayResult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Student s)</w:t>
      </w:r>
    </w:p>
    <w:p w14:paraId="3A967E3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3A7618D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Enrollment_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no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s.Enrollment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5FA2F34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Name:-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s.Student_name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095BAD1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Semester:-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s.Semester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1D0CB52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SPI:-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"+SPI);</w:t>
      </w:r>
    </w:p>
    <w:p w14:paraId="0B8DA86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CPI:-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"+CPI);</w:t>
      </w:r>
    </w:p>
    <w:p w14:paraId="5482431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</w:p>
    <w:p w14:paraId="2454DB1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6665E65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</w:p>
    <w:p w14:paraId="6E432B90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21EB32D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prodram11</w:t>
      </w:r>
    </w:p>
    <w:p w14:paraId="570A41F0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3F907A3D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[])</w:t>
      </w:r>
    </w:p>
    <w:p w14:paraId="24AE5F2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5084878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Student s=new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Student(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0750EAC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s.GetStudent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_details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464C148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Result r=new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Result(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6FBD8F3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r.GetResultDetails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562CD01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r.DisplayResult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(s);</w:t>
      </w:r>
    </w:p>
    <w:p w14:paraId="1038777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614B2FD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0E008663" w14:textId="1C786797" w:rsidR="002F68C8" w:rsidRDefault="002F68C8" w:rsidP="00E46E51">
      <w:pPr>
        <w:rPr>
          <w:rFonts w:ascii="Arial Black" w:hAnsi="Arial Black" w:cs="Arial"/>
          <w:sz w:val="18"/>
          <w:szCs w:val="18"/>
        </w:rPr>
      </w:pPr>
    </w:p>
    <w:p w14:paraId="522ABCB5" w14:textId="6AF27F85" w:rsidR="002F68C8" w:rsidRDefault="002F68C8" w:rsidP="00E46E51">
      <w:pPr>
        <w:rPr>
          <w:rFonts w:ascii="Arial Black" w:hAnsi="Arial Black"/>
          <w:color w:val="3C4043"/>
          <w:spacing w:val="3"/>
          <w:sz w:val="18"/>
          <w:szCs w:val="18"/>
        </w:rPr>
      </w:pPr>
      <w:r w:rsidRPr="002F68C8">
        <w:rPr>
          <w:rFonts w:ascii="Arial Black" w:hAnsi="Arial Black"/>
          <w:color w:val="3C4043"/>
          <w:spacing w:val="3"/>
          <w:sz w:val="18"/>
          <w:szCs w:val="18"/>
        </w:rPr>
        <w:t>12. Create a class named 'Member' having the following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members: 1 - Name 2 - Age 3 - Phone number 4 - Address 5 -    Salary It also has a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method named '</w:t>
      </w:r>
      <w:proofErr w:type="spellStart"/>
      <w:r w:rsidRPr="002F68C8">
        <w:rPr>
          <w:rFonts w:ascii="Arial Black" w:hAnsi="Arial Black"/>
          <w:color w:val="3C4043"/>
          <w:spacing w:val="3"/>
          <w:sz w:val="18"/>
          <w:szCs w:val="18"/>
        </w:rPr>
        <w:t>printSalary</w:t>
      </w:r>
      <w:proofErr w:type="spellEnd"/>
      <w:r w:rsidRPr="002F68C8">
        <w:rPr>
          <w:rFonts w:ascii="Arial Black" w:hAnsi="Arial Black"/>
          <w:color w:val="3C4043"/>
          <w:spacing w:val="3"/>
          <w:sz w:val="18"/>
          <w:szCs w:val="18"/>
        </w:rPr>
        <w:t>' which prints the salary of the members. Two classes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'Employee' and 'Manager' inherits the 'Member' class. The 'Employee' and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'Manager' classes have data members 'specialization' and 'department'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respectively. Now, assign name, age, phone number, address and salary to an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employee and a manager by making an object of both of these classes and print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the same along with specialization and department respectively.</w:t>
      </w:r>
    </w:p>
    <w:p w14:paraId="69AE9E64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Member</w:t>
      </w:r>
    </w:p>
    <w:p w14:paraId="6AFF5B7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6165993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String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Address,Name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11B46FF0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long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Phone_Number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5236F53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Salary,Age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;</w:t>
      </w:r>
    </w:p>
    <w:p w14:paraId="2169630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>Member(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A,String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N,long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P,int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Ag,int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Sal)</w:t>
      </w:r>
    </w:p>
    <w:p w14:paraId="63097BB4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7DDB990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Address=A;</w:t>
      </w:r>
    </w:p>
    <w:p w14:paraId="6C89BBC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Name=N;</w:t>
      </w:r>
    </w:p>
    <w:p w14:paraId="7AF61B1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Phone_Number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=P;</w:t>
      </w:r>
    </w:p>
    <w:p w14:paraId="4E7ADC3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Age=Ag;</w:t>
      </w:r>
    </w:p>
    <w:p w14:paraId="5A5ED1C4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Salary=Sal;</w:t>
      </w:r>
    </w:p>
    <w:p w14:paraId="02A2375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243247C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printSalary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37F9174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69FE07A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Salary:-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"+Salary);</w:t>
      </w:r>
    </w:p>
    <w:p w14:paraId="5178993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1A9A9D0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38864140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Employee extends Member</w:t>
      </w:r>
    </w:p>
    <w:p w14:paraId="118200D4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436690E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String Specialization;</w:t>
      </w:r>
    </w:p>
    <w:p w14:paraId="50D2614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>Employee(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A,String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N,long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P,int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Ag,int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Sal,String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Specialization)</w:t>
      </w:r>
    </w:p>
    <w:p w14:paraId="31EB062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2058282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>super(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A,N, P, Ag, Sal);</w:t>
      </w:r>
    </w:p>
    <w:p w14:paraId="7109A1D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this.Specialization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=Specialization;</w:t>
      </w:r>
    </w:p>
    <w:p w14:paraId="19933D2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409DDEE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Print_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Employee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037D26AD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73417DC1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("\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nEntert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Address:-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"+Address);</w:t>
      </w:r>
    </w:p>
    <w:p w14:paraId="32825D2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Name:-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"+Name);</w:t>
      </w:r>
    </w:p>
    <w:p w14:paraId="4E3DA88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Phone_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Phone_Number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2E76C4FE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Age:-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"+Age);</w:t>
      </w:r>
    </w:p>
    <w:p w14:paraId="1D70137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Specialization:-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"+Specialization);</w:t>
      </w:r>
    </w:p>
    <w:p w14:paraId="6FA7E29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16ABDE2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</w:p>
    <w:p w14:paraId="5A76FD7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21E5F8D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Manager extends Member</w:t>
      </w:r>
    </w:p>
    <w:p w14:paraId="0E886F0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2318435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String Department;</w:t>
      </w:r>
    </w:p>
    <w:p w14:paraId="74DC851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>Manager(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A,String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N,long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P,int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Ag,int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Sal,String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Department)</w:t>
      </w:r>
    </w:p>
    <w:p w14:paraId="4AE9F84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0CE695A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>super( A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, N,P, Ag, Sal);</w:t>
      </w:r>
    </w:p>
    <w:p w14:paraId="0507398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this.Department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=Department;</w:t>
      </w:r>
    </w:p>
    <w:p w14:paraId="0136A31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281AB7C4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void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Print_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Manager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</w:t>
      </w:r>
    </w:p>
    <w:p w14:paraId="2408A5F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7AD37F7B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("\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nEntert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Address:-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"+Address);</w:t>
      </w:r>
    </w:p>
    <w:p w14:paraId="1ECE813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Name:-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"+Name);</w:t>
      </w:r>
    </w:p>
    <w:p w14:paraId="733FF00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Phone_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Number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Phone_Number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76E7F63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Entert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Age:-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"+Age);</w:t>
      </w:r>
    </w:p>
    <w:p w14:paraId="3BDE56E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Department:-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"+Department);</w:t>
      </w:r>
    </w:p>
    <w:p w14:paraId="5BB8C68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5AA5882E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</w:p>
    <w:p w14:paraId="1B6623B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387485C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program12</w:t>
      </w:r>
    </w:p>
    <w:p w14:paraId="693E32B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122D3CA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 xml:space="preserve">   public static void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[])</w:t>
      </w:r>
    </w:p>
    <w:p w14:paraId="6C7C8AC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 xml:space="preserve">   {</w:t>
      </w:r>
    </w:p>
    <w:p w14:paraId="00E5431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   Manager M=new Manager("Rajkot","Satish",123456,20,20000,"Programing");</w:t>
      </w:r>
    </w:p>
    <w:p w14:paraId="764BD62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   Employee E=new Employee("Surat","Parth",765432,20,30000,"Bca");</w:t>
      </w:r>
    </w:p>
    <w:p w14:paraId="56632EE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  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M.Print_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Manager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);</w:t>
      </w:r>
    </w:p>
    <w:p w14:paraId="360AEA5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   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E.Print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_Employee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5BCC318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   </w:t>
      </w:r>
    </w:p>
    <w:p w14:paraId="43956E99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 xml:space="preserve">   }</w:t>
      </w:r>
    </w:p>
    <w:p w14:paraId="56C0B9E6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7413096C" w14:textId="198B3942" w:rsidR="002F68C8" w:rsidRDefault="002F68C8" w:rsidP="00E46E51">
      <w:pPr>
        <w:rPr>
          <w:rFonts w:ascii="Arial Black" w:hAnsi="Arial Black" w:cs="Arial"/>
          <w:sz w:val="18"/>
          <w:szCs w:val="18"/>
        </w:rPr>
      </w:pPr>
    </w:p>
    <w:p w14:paraId="0D206A6D" w14:textId="2DCBFDBE" w:rsidR="002F68C8" w:rsidRDefault="002F68C8" w:rsidP="00E46E51">
      <w:pPr>
        <w:rPr>
          <w:rFonts w:ascii="Arial Black" w:hAnsi="Arial Black"/>
          <w:color w:val="3C4043"/>
          <w:spacing w:val="3"/>
          <w:sz w:val="18"/>
          <w:szCs w:val="18"/>
        </w:rPr>
      </w:pPr>
      <w:r w:rsidRPr="002F68C8">
        <w:rPr>
          <w:rFonts w:ascii="Arial Black" w:hAnsi="Arial Black"/>
          <w:color w:val="3C4043"/>
          <w:spacing w:val="3"/>
          <w:sz w:val="18"/>
          <w:szCs w:val="18"/>
        </w:rPr>
        <w:t>13. WAP to find length of a string without using built-in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function.</w:t>
      </w:r>
    </w:p>
    <w:p w14:paraId="1B2FEF48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java.util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.*;</w:t>
      </w:r>
    </w:p>
    <w:p w14:paraId="18FB680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class program13</w:t>
      </w:r>
    </w:p>
    <w:p w14:paraId="7FD2002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{</w:t>
      </w:r>
    </w:p>
    <w:p w14:paraId="365D83F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String a[])</w:t>
      </w:r>
    </w:p>
    <w:p w14:paraId="3C9C1E1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4C3BABF4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 xml:space="preserve">Scanner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sc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=new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Scanner(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System.in);</w:t>
      </w:r>
    </w:p>
    <w:p w14:paraId="284087AF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2F68C8">
        <w:rPr>
          <w:rFonts w:ascii="Courier New" w:hAnsi="Courier New" w:cs="Courier New"/>
          <w:sz w:val="12"/>
          <w:szCs w:val="12"/>
        </w:rPr>
        <w:t>string :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=");</w:t>
      </w:r>
    </w:p>
    <w:p w14:paraId="4EA20875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 xml:space="preserve">    String s=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sc.next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();</w:t>
      </w:r>
    </w:p>
    <w:p w14:paraId="392B601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 xml:space="preserve">       // 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("length="+</w:t>
      </w:r>
      <w:proofErr w:type="spellStart"/>
      <w:proofErr w:type="gramStart"/>
      <w:r w:rsidRPr="002F68C8">
        <w:rPr>
          <w:rFonts w:ascii="Courier New" w:hAnsi="Courier New" w:cs="Courier New"/>
          <w:sz w:val="12"/>
          <w:szCs w:val="12"/>
        </w:rPr>
        <w:t>s.length</w:t>
      </w:r>
      <w:proofErr w:type="spellEnd"/>
      <w:proofErr w:type="gramEnd"/>
      <w:r w:rsidRPr="002F68C8">
        <w:rPr>
          <w:rFonts w:ascii="Courier New" w:hAnsi="Courier New" w:cs="Courier New"/>
          <w:sz w:val="12"/>
          <w:szCs w:val="12"/>
        </w:rPr>
        <w:t>());</w:t>
      </w: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</w:p>
    <w:p w14:paraId="50117E2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int length=0;</w:t>
      </w:r>
    </w:p>
    <w:p w14:paraId="4A20D84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gramStart"/>
      <w:r w:rsidRPr="002F68C8">
        <w:rPr>
          <w:rFonts w:ascii="Courier New" w:hAnsi="Courier New" w:cs="Courier New"/>
          <w:sz w:val="12"/>
          <w:szCs w:val="12"/>
        </w:rPr>
        <w:t>for(</w:t>
      </w:r>
      <w:proofErr w:type="gramEnd"/>
      <w:r w:rsidRPr="002F68C8">
        <w:rPr>
          <w:rFonts w:ascii="Courier New" w:hAnsi="Courier New" w:cs="Courier New"/>
          <w:sz w:val="12"/>
          <w:szCs w:val="12"/>
        </w:rPr>
        <w:t>char c:s.toCharArray())</w:t>
      </w:r>
    </w:p>
    <w:p w14:paraId="69154A1E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{</w:t>
      </w:r>
    </w:p>
    <w:p w14:paraId="70C9618C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//</w:t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(length);</w:t>
      </w:r>
    </w:p>
    <w:p w14:paraId="78B0335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length++;</w:t>
      </w:r>
    </w:p>
    <w:p w14:paraId="1AAE77A2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3230526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  <w:proofErr w:type="spellStart"/>
      <w:r w:rsidRPr="002F68C8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2F68C8">
        <w:rPr>
          <w:rFonts w:ascii="Courier New" w:hAnsi="Courier New" w:cs="Courier New"/>
          <w:sz w:val="12"/>
          <w:szCs w:val="12"/>
        </w:rPr>
        <w:t>("String length is ="+length);</w:t>
      </w:r>
    </w:p>
    <w:p w14:paraId="02D5F703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</w:r>
      <w:r w:rsidRPr="002F68C8">
        <w:rPr>
          <w:rFonts w:ascii="Courier New" w:hAnsi="Courier New" w:cs="Courier New"/>
          <w:sz w:val="12"/>
          <w:szCs w:val="12"/>
        </w:rPr>
        <w:tab/>
      </w:r>
    </w:p>
    <w:p w14:paraId="6571ED67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ab/>
        <w:t>}</w:t>
      </w:r>
    </w:p>
    <w:p w14:paraId="5EAD74EA" w14:textId="77777777" w:rsidR="002F68C8" w:rsidRPr="002F68C8" w:rsidRDefault="002F68C8" w:rsidP="002F68C8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2F68C8">
        <w:rPr>
          <w:rFonts w:ascii="Courier New" w:hAnsi="Courier New" w:cs="Courier New"/>
          <w:sz w:val="12"/>
          <w:szCs w:val="12"/>
        </w:rPr>
        <w:t>}</w:t>
      </w:r>
    </w:p>
    <w:p w14:paraId="05D237F8" w14:textId="3F6B2673" w:rsidR="002F68C8" w:rsidRDefault="002F68C8" w:rsidP="00E46E51">
      <w:pPr>
        <w:rPr>
          <w:rFonts w:ascii="Arial Black" w:hAnsi="Arial Black" w:cs="Arial"/>
          <w:sz w:val="18"/>
          <w:szCs w:val="18"/>
        </w:rPr>
      </w:pPr>
    </w:p>
    <w:p w14:paraId="0CAEE3C5" w14:textId="0BE07614" w:rsidR="002F68C8" w:rsidRDefault="002F68C8" w:rsidP="00E46E51">
      <w:pPr>
        <w:rPr>
          <w:rFonts w:ascii="Roboto" w:hAnsi="Roboto"/>
          <w:color w:val="3C4043"/>
          <w:spacing w:val="3"/>
          <w:sz w:val="21"/>
          <w:szCs w:val="21"/>
        </w:rPr>
      </w:pPr>
      <w:r w:rsidRPr="002F68C8">
        <w:rPr>
          <w:rFonts w:ascii="Arial Black" w:hAnsi="Arial Black"/>
          <w:color w:val="3C4043"/>
          <w:spacing w:val="3"/>
          <w:sz w:val="18"/>
          <w:szCs w:val="18"/>
        </w:rPr>
        <w:t>14. WAP that checks whether a given string is a palindrome</w:t>
      </w:r>
      <w:r w:rsidRPr="002F68C8">
        <w:rPr>
          <w:rFonts w:ascii="Arial Black" w:hAnsi="Arial Black"/>
          <w:color w:val="3C4043"/>
          <w:spacing w:val="3"/>
          <w:sz w:val="18"/>
          <w:szCs w:val="18"/>
        </w:rPr>
        <w:br/>
        <w:t>or not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95F7633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 xml:space="preserve">import 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java.util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>.*;</w:t>
      </w:r>
    </w:p>
    <w:p w14:paraId="6E466E46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 xml:space="preserve">class 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pelindrom</w:t>
      </w:r>
      <w:proofErr w:type="spellEnd"/>
    </w:p>
    <w:p w14:paraId="1F0154EA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>{</w:t>
      </w:r>
    </w:p>
    <w:p w14:paraId="112354A0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  <w:t xml:space="preserve">public static void </w:t>
      </w:r>
      <w:proofErr w:type="gramStart"/>
      <w:r w:rsidRPr="006533EA">
        <w:rPr>
          <w:rFonts w:ascii="Courier New" w:hAnsi="Courier New" w:cs="Courier New"/>
          <w:sz w:val="12"/>
          <w:szCs w:val="12"/>
        </w:rPr>
        <w:t>main(</w:t>
      </w:r>
      <w:proofErr w:type="gramEnd"/>
      <w:r w:rsidRPr="006533EA">
        <w:rPr>
          <w:rFonts w:ascii="Courier New" w:hAnsi="Courier New" w:cs="Courier New"/>
          <w:sz w:val="12"/>
          <w:szCs w:val="12"/>
        </w:rPr>
        <w:t xml:space="preserve">String 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args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>[])</w:t>
      </w:r>
    </w:p>
    <w:p w14:paraId="137239C5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  <w:t>{</w:t>
      </w:r>
    </w:p>
    <w:p w14:paraId="201F0486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 xml:space="preserve">String </w:t>
      </w:r>
      <w:proofErr w:type="spellStart"/>
      <w:proofErr w:type="gramStart"/>
      <w:r w:rsidRPr="006533EA">
        <w:rPr>
          <w:rFonts w:ascii="Courier New" w:hAnsi="Courier New" w:cs="Courier New"/>
          <w:sz w:val="12"/>
          <w:szCs w:val="12"/>
        </w:rPr>
        <w:t>str,rev</w:t>
      </w:r>
      <w:proofErr w:type="spellEnd"/>
      <w:proofErr w:type="gramEnd"/>
      <w:r w:rsidRPr="006533EA">
        <w:rPr>
          <w:rFonts w:ascii="Courier New" w:hAnsi="Courier New" w:cs="Courier New"/>
          <w:sz w:val="12"/>
          <w:szCs w:val="12"/>
        </w:rPr>
        <w:t>="";</w:t>
      </w:r>
    </w:p>
    <w:p w14:paraId="60FD46DE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 xml:space="preserve">Scanner 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sc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 xml:space="preserve">=new </w:t>
      </w:r>
      <w:proofErr w:type="gramStart"/>
      <w:r w:rsidRPr="006533EA">
        <w:rPr>
          <w:rFonts w:ascii="Courier New" w:hAnsi="Courier New" w:cs="Courier New"/>
          <w:sz w:val="12"/>
          <w:szCs w:val="12"/>
        </w:rPr>
        <w:t>Scanner(</w:t>
      </w:r>
      <w:proofErr w:type="gramEnd"/>
      <w:r w:rsidRPr="006533EA">
        <w:rPr>
          <w:rFonts w:ascii="Courier New" w:hAnsi="Courier New" w:cs="Courier New"/>
          <w:sz w:val="12"/>
          <w:szCs w:val="12"/>
        </w:rPr>
        <w:t>System.in);</w:t>
      </w:r>
    </w:p>
    <w:p w14:paraId="6F94A9B5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  <w:proofErr w:type="spellStart"/>
      <w:r w:rsidRPr="006533EA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 xml:space="preserve">("Enter </w:t>
      </w:r>
      <w:proofErr w:type="gramStart"/>
      <w:r w:rsidRPr="006533EA">
        <w:rPr>
          <w:rFonts w:ascii="Courier New" w:hAnsi="Courier New" w:cs="Courier New"/>
          <w:sz w:val="12"/>
          <w:szCs w:val="12"/>
        </w:rPr>
        <w:t>String:-</w:t>
      </w:r>
      <w:proofErr w:type="gramEnd"/>
      <w:r w:rsidRPr="006533EA">
        <w:rPr>
          <w:rFonts w:ascii="Courier New" w:hAnsi="Courier New" w:cs="Courier New"/>
          <w:sz w:val="12"/>
          <w:szCs w:val="12"/>
        </w:rPr>
        <w:t>");</w:t>
      </w:r>
    </w:p>
    <w:p w14:paraId="353F76A5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  <w:t xml:space="preserve">    str=</w:t>
      </w:r>
      <w:proofErr w:type="spellStart"/>
      <w:proofErr w:type="gramStart"/>
      <w:r w:rsidRPr="006533EA">
        <w:rPr>
          <w:rFonts w:ascii="Courier New" w:hAnsi="Courier New" w:cs="Courier New"/>
          <w:sz w:val="12"/>
          <w:szCs w:val="12"/>
        </w:rPr>
        <w:t>sc.next</w:t>
      </w:r>
      <w:proofErr w:type="spellEnd"/>
      <w:proofErr w:type="gramEnd"/>
      <w:r w:rsidRPr="006533EA">
        <w:rPr>
          <w:rFonts w:ascii="Courier New" w:hAnsi="Courier New" w:cs="Courier New"/>
          <w:sz w:val="12"/>
          <w:szCs w:val="12"/>
        </w:rPr>
        <w:t>();</w:t>
      </w:r>
    </w:p>
    <w:p w14:paraId="5EB77560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 xml:space="preserve">int 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chr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>=</w:t>
      </w:r>
      <w:proofErr w:type="spellStart"/>
      <w:proofErr w:type="gramStart"/>
      <w:r w:rsidRPr="006533EA">
        <w:rPr>
          <w:rFonts w:ascii="Courier New" w:hAnsi="Courier New" w:cs="Courier New"/>
          <w:sz w:val="12"/>
          <w:szCs w:val="12"/>
        </w:rPr>
        <w:t>str.length</w:t>
      </w:r>
      <w:proofErr w:type="spellEnd"/>
      <w:proofErr w:type="gramEnd"/>
      <w:r w:rsidRPr="006533EA">
        <w:rPr>
          <w:rFonts w:ascii="Courier New" w:hAnsi="Courier New" w:cs="Courier New"/>
          <w:sz w:val="12"/>
          <w:szCs w:val="12"/>
        </w:rPr>
        <w:t>();</w:t>
      </w:r>
    </w:p>
    <w:p w14:paraId="3F1ED11F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  <w:proofErr w:type="gramStart"/>
      <w:r w:rsidRPr="006533EA">
        <w:rPr>
          <w:rFonts w:ascii="Courier New" w:hAnsi="Courier New" w:cs="Courier New"/>
          <w:sz w:val="12"/>
          <w:szCs w:val="12"/>
        </w:rPr>
        <w:t>for(</w:t>
      </w:r>
      <w:proofErr w:type="gramEnd"/>
      <w:r w:rsidRPr="006533EA">
        <w:rPr>
          <w:rFonts w:ascii="Courier New" w:hAnsi="Courier New" w:cs="Courier New"/>
          <w:sz w:val="12"/>
          <w:szCs w:val="12"/>
        </w:rPr>
        <w:t xml:space="preserve">int 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i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>=chr-1;i&gt;=0;i--)</w:t>
      </w:r>
    </w:p>
    <w:p w14:paraId="1C4965A9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>{</w:t>
      </w:r>
    </w:p>
    <w:p w14:paraId="46CDBE3D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>rev=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rev+</w:t>
      </w:r>
      <w:proofErr w:type="gramStart"/>
      <w:r w:rsidRPr="006533EA">
        <w:rPr>
          <w:rFonts w:ascii="Courier New" w:hAnsi="Courier New" w:cs="Courier New"/>
          <w:sz w:val="12"/>
          <w:szCs w:val="12"/>
        </w:rPr>
        <w:t>str.charAt</w:t>
      </w:r>
      <w:proofErr w:type="spellEnd"/>
      <w:proofErr w:type="gramEnd"/>
      <w:r w:rsidRPr="006533EA">
        <w:rPr>
          <w:rFonts w:ascii="Courier New" w:hAnsi="Courier New" w:cs="Courier New"/>
          <w:sz w:val="12"/>
          <w:szCs w:val="12"/>
        </w:rPr>
        <w:t>(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i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>);</w:t>
      </w:r>
    </w:p>
    <w:p w14:paraId="5E080CB0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>}</w:t>
      </w:r>
    </w:p>
    <w:p w14:paraId="75DBB6AB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  <w:proofErr w:type="spellStart"/>
      <w:r w:rsidRPr="006533EA">
        <w:rPr>
          <w:rFonts w:ascii="Courier New" w:hAnsi="Courier New" w:cs="Courier New"/>
          <w:sz w:val="12"/>
          <w:szCs w:val="12"/>
        </w:rPr>
        <w:t>System.out.println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>(rev);</w:t>
      </w:r>
    </w:p>
    <w:p w14:paraId="08FBAC32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>if(</w:t>
      </w:r>
      <w:proofErr w:type="spellStart"/>
      <w:proofErr w:type="gramStart"/>
      <w:r w:rsidRPr="006533EA">
        <w:rPr>
          <w:rFonts w:ascii="Courier New" w:hAnsi="Courier New" w:cs="Courier New"/>
          <w:sz w:val="12"/>
          <w:szCs w:val="12"/>
        </w:rPr>
        <w:t>str.equals</w:t>
      </w:r>
      <w:proofErr w:type="spellEnd"/>
      <w:proofErr w:type="gramEnd"/>
      <w:r w:rsidRPr="006533EA">
        <w:rPr>
          <w:rFonts w:ascii="Courier New" w:hAnsi="Courier New" w:cs="Courier New"/>
          <w:sz w:val="12"/>
          <w:szCs w:val="12"/>
        </w:rPr>
        <w:t>(rev))</w:t>
      </w:r>
    </w:p>
    <w:p w14:paraId="3A09A732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>{</w:t>
      </w:r>
    </w:p>
    <w:p w14:paraId="1F600960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  <w:proofErr w:type="spellStart"/>
      <w:r w:rsidRPr="006533EA">
        <w:rPr>
          <w:rFonts w:ascii="Courier New" w:hAnsi="Courier New" w:cs="Courier New"/>
          <w:sz w:val="12"/>
          <w:szCs w:val="12"/>
        </w:rPr>
        <w:t>System.out.print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 xml:space="preserve">("this 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pelindrom</w:t>
      </w:r>
      <w:proofErr w:type="spellEnd"/>
      <w:proofErr w:type="gramStart"/>
      <w:r w:rsidRPr="006533EA">
        <w:rPr>
          <w:rFonts w:ascii="Courier New" w:hAnsi="Courier New" w:cs="Courier New"/>
          <w:sz w:val="12"/>
          <w:szCs w:val="12"/>
        </w:rPr>
        <w:t xml:space="preserve"> ..</w:t>
      </w:r>
      <w:proofErr w:type="gramEnd"/>
      <w:r w:rsidRPr="006533EA">
        <w:rPr>
          <w:rFonts w:ascii="Courier New" w:hAnsi="Courier New" w:cs="Courier New"/>
          <w:sz w:val="12"/>
          <w:szCs w:val="12"/>
        </w:rPr>
        <w:t>"+str);</w:t>
      </w:r>
    </w:p>
    <w:p w14:paraId="4254640B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>}</w:t>
      </w:r>
    </w:p>
    <w:p w14:paraId="3A8ECE5E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>else</w:t>
      </w:r>
    </w:p>
    <w:p w14:paraId="138FB3DC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>{</w:t>
      </w:r>
    </w:p>
    <w:p w14:paraId="0AF3ABE2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  <w:proofErr w:type="spellStart"/>
      <w:r w:rsidRPr="006533EA">
        <w:rPr>
          <w:rFonts w:ascii="Courier New" w:hAnsi="Courier New" w:cs="Courier New"/>
          <w:sz w:val="12"/>
          <w:szCs w:val="12"/>
        </w:rPr>
        <w:t>System.out.print</w:t>
      </w:r>
      <w:proofErr w:type="spellEnd"/>
      <w:r w:rsidRPr="006533EA">
        <w:rPr>
          <w:rFonts w:ascii="Courier New" w:hAnsi="Courier New" w:cs="Courier New"/>
          <w:sz w:val="12"/>
          <w:szCs w:val="12"/>
        </w:rPr>
        <w:t xml:space="preserve">("this not </w:t>
      </w:r>
      <w:proofErr w:type="spellStart"/>
      <w:r w:rsidRPr="006533EA">
        <w:rPr>
          <w:rFonts w:ascii="Courier New" w:hAnsi="Courier New" w:cs="Courier New"/>
          <w:sz w:val="12"/>
          <w:szCs w:val="12"/>
        </w:rPr>
        <w:t>pelindrom</w:t>
      </w:r>
      <w:proofErr w:type="spellEnd"/>
      <w:proofErr w:type="gramStart"/>
      <w:r w:rsidRPr="006533EA">
        <w:rPr>
          <w:rFonts w:ascii="Courier New" w:hAnsi="Courier New" w:cs="Courier New"/>
          <w:sz w:val="12"/>
          <w:szCs w:val="12"/>
        </w:rPr>
        <w:t xml:space="preserve"> ..</w:t>
      </w:r>
      <w:proofErr w:type="gramEnd"/>
      <w:r w:rsidRPr="006533EA">
        <w:rPr>
          <w:rFonts w:ascii="Courier New" w:hAnsi="Courier New" w:cs="Courier New"/>
          <w:sz w:val="12"/>
          <w:szCs w:val="12"/>
        </w:rPr>
        <w:t>"+str);</w:t>
      </w:r>
    </w:p>
    <w:p w14:paraId="4115AFFA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  <w:t>}</w:t>
      </w:r>
    </w:p>
    <w:p w14:paraId="780CF078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  <w:r w:rsidRPr="006533EA">
        <w:rPr>
          <w:rFonts w:ascii="Courier New" w:hAnsi="Courier New" w:cs="Courier New"/>
          <w:sz w:val="12"/>
          <w:szCs w:val="12"/>
        </w:rPr>
        <w:tab/>
      </w:r>
    </w:p>
    <w:p w14:paraId="237225F4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ab/>
        <w:t>}</w:t>
      </w:r>
    </w:p>
    <w:p w14:paraId="6D26CCF1" w14:textId="77777777" w:rsidR="006533EA" w:rsidRPr="006533EA" w:rsidRDefault="006533EA" w:rsidP="006533EA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12"/>
          <w:szCs w:val="12"/>
        </w:rPr>
      </w:pPr>
      <w:r w:rsidRPr="006533EA">
        <w:rPr>
          <w:rFonts w:ascii="Courier New" w:hAnsi="Courier New" w:cs="Courier New"/>
          <w:sz w:val="12"/>
          <w:szCs w:val="12"/>
        </w:rPr>
        <w:t>}</w:t>
      </w:r>
    </w:p>
    <w:p w14:paraId="3D1EA400" w14:textId="77777777" w:rsidR="002F68C8" w:rsidRPr="002F68C8" w:rsidRDefault="002F68C8" w:rsidP="00E46E51">
      <w:pPr>
        <w:rPr>
          <w:rFonts w:ascii="Arial Black" w:hAnsi="Arial Black" w:cs="Arial"/>
          <w:sz w:val="18"/>
          <w:szCs w:val="18"/>
        </w:rPr>
      </w:pPr>
    </w:p>
    <w:sectPr w:rsidR="002F68C8" w:rsidRPr="002F68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E63DF0"/>
    <w:rsid w:val="002F68C8"/>
    <w:rsid w:val="00322913"/>
    <w:rsid w:val="00357B6A"/>
    <w:rsid w:val="006533EA"/>
    <w:rsid w:val="006C501A"/>
    <w:rsid w:val="0077222E"/>
    <w:rsid w:val="00786344"/>
    <w:rsid w:val="00794850"/>
    <w:rsid w:val="008E2E16"/>
    <w:rsid w:val="00A645C0"/>
    <w:rsid w:val="00BF1C53"/>
    <w:rsid w:val="00E3468B"/>
    <w:rsid w:val="00E46E51"/>
    <w:rsid w:val="00E63DF0"/>
    <w:rsid w:val="00FB193A"/>
    <w:rsid w:val="00FD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B7E4"/>
  <w15:docId w15:val="{40AAA1FB-203A-4257-BE57-B075A2AE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F70A9-0EA2-4939-9D18-E3D997FB4135}"/>
      </w:docPartPr>
      <w:docPartBody>
        <w:p w:rsidR="00BA44FD" w:rsidRDefault="00BA44FD">
          <w:r w:rsidRPr="00AC634D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14"/>
    <w:rsid w:val="008E5514"/>
    <w:rsid w:val="00BA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44FD"/>
    <w:rPr>
      <w:color w:val="808080"/>
    </w:rPr>
  </w:style>
  <w:style w:type="paragraph" w:customStyle="1" w:styleId="FD194C18F36C4ACA9F2B30CC0621362D">
    <w:name w:val="FD194C18F36C4ACA9F2B30CC0621362D"/>
    <w:rsid w:val="00BA44FD"/>
  </w:style>
  <w:style w:type="paragraph" w:customStyle="1" w:styleId="67C4D91C468B40F3B7D62247A2294FA6">
    <w:name w:val="67C4D91C468B40F3B7D62247A2294FA6"/>
    <w:rsid w:val="00BA44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JAVA ASSIGMENT = 2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30</TotalTime>
  <Pages>1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</dc:creator>
  <cp:keywords/>
  <dc:description/>
  <cp:lastModifiedBy> </cp:lastModifiedBy>
  <cp:revision>11</cp:revision>
  <dcterms:created xsi:type="dcterms:W3CDTF">2022-02-14T10:13:00Z</dcterms:created>
  <dcterms:modified xsi:type="dcterms:W3CDTF">2022-02-14T10:43:00Z</dcterms:modified>
</cp:coreProperties>
</file>